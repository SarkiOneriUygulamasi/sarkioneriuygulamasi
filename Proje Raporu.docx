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3901" w14:textId="5C9A8024" w:rsidR="00C6554A" w:rsidRPr="008B5277" w:rsidRDefault="002F4490" w:rsidP="00C6554A">
      <w:pPr>
        <w:pStyle w:val="Fotoraf"/>
      </w:pPr>
      <w:bookmarkStart w:id="0" w:name="_Hlk122792654"/>
      <w:bookmarkEnd w:id="0"/>
      <w:r>
        <w:rPr>
          <w:noProof/>
        </w:rPr>
        <w:drawing>
          <wp:inline distT="0" distB="0" distL="0" distR="0" wp14:anchorId="2E32BA0C" wp14:editId="6BA33102">
            <wp:extent cx="4571966" cy="4571966"/>
            <wp:effectExtent l="0" t="0" r="635"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4571966" cy="4571966"/>
                    </a:xfrm>
                    <a:prstGeom prst="rect">
                      <a:avLst/>
                    </a:prstGeom>
                  </pic:spPr>
                </pic:pic>
              </a:graphicData>
            </a:graphic>
          </wp:inline>
        </w:drawing>
      </w:r>
    </w:p>
    <w:p w14:paraId="7037DEA3" w14:textId="43517025" w:rsidR="00C6554A" w:rsidRDefault="002F4490" w:rsidP="00C6554A">
      <w:pPr>
        <w:pStyle w:val="KonuBal"/>
      </w:pPr>
      <w:r>
        <w:t>M</w:t>
      </w:r>
      <w:r w:rsidR="000F743D">
        <w:t>US</w:t>
      </w:r>
      <w:r>
        <w:t>İ</w:t>
      </w:r>
      <w:r w:rsidR="00FF11E4">
        <w:t>C</w:t>
      </w:r>
      <w:r>
        <w:t>TOP</w:t>
      </w:r>
      <w:r w:rsidR="00FF11E4">
        <w:t>İ</w:t>
      </w:r>
      <w:r>
        <w:t>A</w:t>
      </w:r>
    </w:p>
    <w:p w14:paraId="42818E43" w14:textId="46E635A0" w:rsidR="00732F95" w:rsidRDefault="00732F95" w:rsidP="00732F95">
      <w:pPr>
        <w:pStyle w:val="letiimBilgileri"/>
      </w:pPr>
      <w:r>
        <w:t>21181616054</w:t>
      </w:r>
      <w:r>
        <w:rPr>
          <w:lang w:bidi="tr-TR"/>
        </w:rPr>
        <w:t xml:space="preserve">| </w:t>
      </w:r>
      <w:r>
        <w:t>Muhammet</w:t>
      </w:r>
      <w:r>
        <w:rPr>
          <w:lang w:bidi="tr-TR"/>
        </w:rPr>
        <w:t xml:space="preserve"> </w:t>
      </w:r>
      <w:r>
        <w:t>TÜRKSOY</w:t>
      </w:r>
    </w:p>
    <w:p w14:paraId="7F3B8976" w14:textId="77777777" w:rsidR="00732F95" w:rsidRDefault="00732F95" w:rsidP="00732F95">
      <w:pPr>
        <w:pStyle w:val="letiimBilgileri"/>
        <w:jc w:val="left"/>
      </w:pPr>
      <w:r>
        <w:t xml:space="preserve">                                            21181616048|İlayda KARKUŞ</w:t>
      </w:r>
    </w:p>
    <w:p w14:paraId="7E3FF44F" w14:textId="1329D2D7" w:rsidR="00C6554A" w:rsidRDefault="00732F95" w:rsidP="00732F95">
      <w:pPr>
        <w:pStyle w:val="letiimBilgileri"/>
        <w:jc w:val="left"/>
      </w:pPr>
      <w:r>
        <w:t xml:space="preserve">                                            21181616060|Mevlüt Can SILACI</w:t>
      </w:r>
      <w:r>
        <w:rPr>
          <w:lang w:bidi="tr-TR"/>
        </w:rPr>
        <w:t xml:space="preserve"> </w:t>
      </w:r>
      <w:r w:rsidR="00C6554A">
        <w:rPr>
          <w:lang w:bidi="tr-TR"/>
        </w:rPr>
        <w:br w:type="page"/>
      </w:r>
    </w:p>
    <w:p w14:paraId="768C859D" w14:textId="4FE777DE" w:rsidR="00C6554A" w:rsidRDefault="00732F95" w:rsidP="00C6554A">
      <w:pPr>
        <w:pStyle w:val="Balk1"/>
      </w:pPr>
      <w:r>
        <w:lastRenderedPageBreak/>
        <w:t>ÖZET</w:t>
      </w:r>
    </w:p>
    <w:p w14:paraId="50E3A41C" w14:textId="27EECC93" w:rsidR="00732F95" w:rsidRDefault="00DC5DEB" w:rsidP="00CB5A19">
      <w:pPr>
        <w:pStyle w:val="ListeMaddemi"/>
        <w:numPr>
          <w:ilvl w:val="0"/>
          <w:numId w:val="0"/>
        </w:numPr>
        <w:ind w:left="720"/>
      </w:pPr>
      <w:r>
        <w:t xml:space="preserve">Projemizde kullanıcının seçimlerine bağlı şarkılar öneriyoruz. Bu programdaki amacımız şarkı seçim süresinin uzunluğunun önüne geçmek. Kullanıcı ilk karşılaştığı ekranda hangi türden şarkı istiyorsa kendisi seçim yapabilir. Ya da şaşırt beni kısmına gelerek kendi tercih ettiği cevaplara göre şarkı önerileri sunacağız. Bu sayede yeni </w:t>
      </w:r>
      <w:r w:rsidR="00CB5A19">
        <w:t>şarkılar keşfetmek daha hızlı ve kolay olacak.</w:t>
      </w:r>
    </w:p>
    <w:p w14:paraId="0F2AEC50" w14:textId="232693D8" w:rsidR="00CB5A19" w:rsidRPr="00514122" w:rsidRDefault="00CB5A19" w:rsidP="00CB5A19">
      <w:pPr>
        <w:pStyle w:val="ListeMaddemi"/>
        <w:numPr>
          <w:ilvl w:val="0"/>
          <w:numId w:val="0"/>
        </w:numPr>
        <w:ind w:left="720"/>
      </w:pPr>
      <w:r>
        <w:t>Şarkı önerme uygulaması, yeni keşifler, iyi kullanılmış vakit</w:t>
      </w:r>
    </w:p>
    <w:p w14:paraId="05FB3FDC" w14:textId="298B32FC" w:rsidR="00C6554A" w:rsidRPr="00D5413C" w:rsidRDefault="00CB5A19" w:rsidP="00C6554A">
      <w:pPr>
        <w:pStyle w:val="Balk2"/>
      </w:pPr>
      <w:r>
        <w:t>GİRİŞ</w:t>
      </w:r>
    </w:p>
    <w:p w14:paraId="64D3F531" w14:textId="5ADD60AF" w:rsidR="00CB5A19" w:rsidRDefault="00CB5A19" w:rsidP="00CB5A19">
      <w:r>
        <w:t xml:space="preserve">Projemiz yeni şarkı keşfetmenin çok daha kolay ve hızlı olmasını amaçlıyor. Bunu yaparken de bizim kendi seçimlerimiz etki </w:t>
      </w:r>
      <w:proofErr w:type="gramStart"/>
      <w:r>
        <w:t>ediyor ,</w:t>
      </w:r>
      <w:proofErr w:type="gramEnd"/>
      <w:r>
        <w:t xml:space="preserve"> bu sayede daha kişisel sonuçlar karşımıza çıkıyor. Bu da müzik tarzımızı bulmamızda bize yardımcı oluyor. Müzik dinlemeyi ve müzik keşfetmekten zevk alan herkes için uygundur.  </w:t>
      </w:r>
    </w:p>
    <w:p w14:paraId="101E7DFE" w14:textId="77777777" w:rsidR="000E7843" w:rsidRPr="00515833" w:rsidRDefault="000E7843" w:rsidP="000E7843">
      <w:pPr>
        <w:pStyle w:val="Balk2"/>
        <w:rPr>
          <w:sz w:val="28"/>
          <w:szCs w:val="28"/>
        </w:rPr>
      </w:pPr>
      <w:r w:rsidRPr="00515833">
        <w:rPr>
          <w:sz w:val="28"/>
          <w:szCs w:val="28"/>
        </w:rPr>
        <w:t>2.PROJE İÇERİĞİ</w:t>
      </w:r>
    </w:p>
    <w:p w14:paraId="7CD42182" w14:textId="77777777" w:rsidR="000E7843" w:rsidRDefault="000E7843" w:rsidP="000E7843">
      <w:pPr>
        <w:pStyle w:val="Balk2"/>
        <w:rPr>
          <w:sz w:val="28"/>
          <w:szCs w:val="28"/>
        </w:rPr>
      </w:pPr>
      <w:r w:rsidRPr="00515833">
        <w:rPr>
          <w:sz w:val="28"/>
          <w:szCs w:val="28"/>
        </w:rPr>
        <w:tab/>
      </w:r>
    </w:p>
    <w:p w14:paraId="711666D1" w14:textId="77777777" w:rsidR="000E7843" w:rsidRPr="00515833" w:rsidRDefault="000E7843" w:rsidP="000E7843">
      <w:pPr>
        <w:pStyle w:val="Balk2"/>
        <w:ind w:firstLine="720"/>
        <w:rPr>
          <w:sz w:val="28"/>
          <w:szCs w:val="28"/>
        </w:rPr>
      </w:pPr>
      <w:r w:rsidRPr="00515833">
        <w:rPr>
          <w:sz w:val="28"/>
          <w:szCs w:val="28"/>
        </w:rPr>
        <w:t>2.1.PROJE TANIMI</w:t>
      </w:r>
    </w:p>
    <w:p w14:paraId="03736407" w14:textId="31789358" w:rsidR="000E7843" w:rsidRPr="00515833" w:rsidRDefault="000E7843" w:rsidP="000E7843">
      <w:pPr>
        <w:ind w:left="1440"/>
        <w:rPr>
          <w:sz w:val="28"/>
          <w:szCs w:val="28"/>
        </w:rPr>
      </w:pPr>
      <w:r w:rsidRPr="00515833">
        <w:rPr>
          <w:sz w:val="28"/>
          <w:szCs w:val="28"/>
        </w:rPr>
        <w:t xml:space="preserve">Projemiz </w:t>
      </w:r>
      <w:proofErr w:type="gramStart"/>
      <w:r w:rsidRPr="00515833">
        <w:rPr>
          <w:sz w:val="28"/>
          <w:szCs w:val="28"/>
        </w:rPr>
        <w:t>ile birlikte</w:t>
      </w:r>
      <w:proofErr w:type="gramEnd"/>
      <w:r w:rsidRPr="00515833">
        <w:rPr>
          <w:sz w:val="28"/>
          <w:szCs w:val="28"/>
        </w:rPr>
        <w:t xml:space="preserve"> dinlemekten keyif alması muhtemel şarkıları dinleyiciyle buluşturmayı hedefliyoruz. Bu projeyi ortaya çıkarmadan önce aklımızda sorun olarak ortaya çıkan durum insanların müzik zevkleriyle uyumlu, dinlemesi zevkli hissettirecek şarkıları kullanıcıların karşısına çıkartmaktı. Bu projenin kullanıcılara çözüm olarak sunduğu şey ise sorulara içtenlikle vereceği cevaplar doğrultusunda kolayca sonuca ulaşabilmeleri</w:t>
      </w:r>
      <w:r>
        <w:rPr>
          <w:sz w:val="28"/>
          <w:szCs w:val="28"/>
        </w:rPr>
        <w:t xml:space="preserve"> ya da seçtiği türe göre kendisine yeni şarkılar önerdiğimiz bir uygulama</w:t>
      </w:r>
      <w:r w:rsidRPr="00515833">
        <w:rPr>
          <w:sz w:val="28"/>
          <w:szCs w:val="28"/>
        </w:rPr>
        <w:t xml:space="preserve"> olacak. Uygulamamız algoritması sayesinde kullanıcının verdiği cevapları birkaç farklı kapıya çıkartarak en sonunda bir oynatma listesi bağlantısı oluşturup kullanıcı o bağlantıya gittiğinde şarkılara ulaşmış olacak</w:t>
      </w:r>
      <w:r>
        <w:rPr>
          <w:sz w:val="28"/>
          <w:szCs w:val="28"/>
        </w:rPr>
        <w:t>.</w:t>
      </w:r>
    </w:p>
    <w:p w14:paraId="7CD11D02" w14:textId="76109B0F" w:rsidR="000E7843" w:rsidRDefault="000E7843" w:rsidP="000E7843">
      <w:pPr>
        <w:rPr>
          <w:sz w:val="28"/>
          <w:szCs w:val="28"/>
        </w:rPr>
      </w:pPr>
      <w:r>
        <w:rPr>
          <w:sz w:val="28"/>
          <w:szCs w:val="28"/>
        </w:rPr>
        <w:tab/>
      </w:r>
    </w:p>
    <w:p w14:paraId="761984D5" w14:textId="4C09DF48" w:rsidR="000E7843" w:rsidRDefault="000E7843" w:rsidP="000E7843">
      <w:pPr>
        <w:rPr>
          <w:sz w:val="28"/>
          <w:szCs w:val="28"/>
        </w:rPr>
      </w:pPr>
    </w:p>
    <w:p w14:paraId="19148C18" w14:textId="28F6FB45" w:rsidR="000E7843" w:rsidRPr="00515833" w:rsidRDefault="000E7843" w:rsidP="000E7843">
      <w:pPr>
        <w:pStyle w:val="Balk1"/>
      </w:pPr>
      <w:r w:rsidRPr="00515833">
        <w:lastRenderedPageBreak/>
        <w:t>2.2.PROJE TASARIM VE GELİŞTİRME TASARIMI</w:t>
      </w:r>
    </w:p>
    <w:p w14:paraId="79D312CE" w14:textId="714C3088" w:rsidR="000E7843" w:rsidRDefault="000E7843" w:rsidP="00CB5A19">
      <w:pPr>
        <w:rPr>
          <w:sz w:val="28"/>
          <w:szCs w:val="28"/>
        </w:rPr>
      </w:pPr>
      <w:r w:rsidRPr="00515833">
        <w:rPr>
          <w:sz w:val="28"/>
          <w:szCs w:val="28"/>
        </w:rPr>
        <w:t>Projenin tasarımı için tüm ekibin birlikte olduğu toplantılar gerçekleştirdik.</w:t>
      </w:r>
      <w:r>
        <w:rPr>
          <w:sz w:val="28"/>
          <w:szCs w:val="28"/>
        </w:rPr>
        <w:t xml:space="preserve"> Toplantılarımızın detayı aşağıdaki gibi olmuştur:</w:t>
      </w:r>
    </w:p>
    <w:p w14:paraId="12EECF24" w14:textId="40909EA7" w:rsidR="00A21F85" w:rsidRDefault="00A21F85" w:rsidP="00CB5A19">
      <w:pPr>
        <w:rPr>
          <w:sz w:val="28"/>
          <w:szCs w:val="28"/>
        </w:rPr>
      </w:pPr>
      <w:r>
        <w:rPr>
          <w:noProof/>
        </w:rPr>
        <mc:AlternateContent>
          <mc:Choice Requires="wps">
            <w:drawing>
              <wp:anchor distT="0" distB="0" distL="114300" distR="114300" simplePos="0" relativeHeight="251659264" behindDoc="0" locked="0" layoutInCell="1" allowOverlap="1" wp14:anchorId="55B6849D" wp14:editId="310A4CA3">
                <wp:simplePos x="0" y="0"/>
                <wp:positionH relativeFrom="margin">
                  <wp:posOffset>-1383981</wp:posOffset>
                </wp:positionH>
                <wp:positionV relativeFrom="paragraph">
                  <wp:posOffset>1439226</wp:posOffset>
                </wp:positionV>
                <wp:extent cx="3182620" cy="713105"/>
                <wp:effectExtent l="0" t="0" r="0" b="0"/>
                <wp:wrapNone/>
                <wp:docPr id="3" name="Metin Kutusu 3"/>
                <wp:cNvGraphicFramePr/>
                <a:graphic xmlns:a="http://schemas.openxmlformats.org/drawingml/2006/main">
                  <a:graphicData uri="http://schemas.microsoft.com/office/word/2010/wordprocessingShape">
                    <wps:wsp>
                      <wps:cNvSpPr txBox="1"/>
                      <wps:spPr>
                        <a:xfrm rot="16200000">
                          <a:off x="0" y="0"/>
                          <a:ext cx="3182620" cy="713105"/>
                        </a:xfrm>
                        <a:prstGeom prst="rect">
                          <a:avLst/>
                        </a:prstGeom>
                        <a:noFill/>
                        <a:ln>
                          <a:noFill/>
                        </a:ln>
                      </wps:spPr>
                      <wps:txbx>
                        <w:txbxContent>
                          <w:p w14:paraId="2919EA17" w14:textId="042C9F49" w:rsidR="00A21F85" w:rsidRPr="00A21F85" w:rsidRDefault="00A21F85" w:rsidP="00A21F85">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F85">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TOPLANTI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6849D" id="_x0000_t202" coordsize="21600,21600" o:spt="202" path="m,l,21600r21600,l21600,xe">
                <v:stroke joinstyle="miter"/>
                <v:path gradientshapeok="t" o:connecttype="rect"/>
              </v:shapetype>
              <v:shape id="Metin Kutusu 3" o:spid="_x0000_s1026" type="#_x0000_t202" style="position:absolute;margin-left:-108.95pt;margin-top:113.3pt;width:250.6pt;height:56.1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" filled="f" stroked="f">
                <v:textbox>
                  <w:txbxContent>
                    <w:p w14:paraId="2919EA17" w14:textId="042C9F49" w:rsidR="00A21F85" w:rsidRPr="00A21F85" w:rsidRDefault="00A21F85" w:rsidP="00A21F85">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F85">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TOPLANTI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p>
    <w:tbl>
      <w:tblPr>
        <w:tblStyle w:val="KlavuzTablo5Koyu-Vurgu4"/>
        <w:tblW w:w="7149" w:type="dxa"/>
        <w:tblLayout w:type="fixed"/>
        <w:tblLook w:val="0000" w:firstRow="0" w:lastRow="0" w:firstColumn="0" w:lastColumn="0" w:noHBand="0" w:noVBand="0"/>
      </w:tblPr>
      <w:tblGrid>
        <w:gridCol w:w="1054"/>
        <w:gridCol w:w="1723"/>
        <w:gridCol w:w="4372"/>
      </w:tblGrid>
      <w:tr w:rsidR="00706E4E" w14:paraId="55D67BD9" w14:textId="610879B1" w:rsidTr="00A21F85">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val="restart"/>
            <w:tcBorders>
              <w:top w:val="single" w:sz="4" w:space="0" w:color="auto"/>
              <w:left w:val="single" w:sz="4" w:space="0" w:color="auto"/>
              <w:right w:val="single" w:sz="4" w:space="0" w:color="auto"/>
            </w:tcBorders>
            <w:shd w:val="clear" w:color="auto" w:fill="BDF6FF" w:themeFill="accent1" w:themeFillTint="33"/>
          </w:tcPr>
          <w:p w14:paraId="1589783D" w14:textId="6A25A0A4" w:rsidR="00706E4E" w:rsidRDefault="00706E4E" w:rsidP="00CB5A19"/>
        </w:tc>
        <w:tc>
          <w:tcPr>
            <w:tcW w:w="6095" w:type="dxa"/>
            <w:gridSpan w:val="2"/>
            <w:tcBorders>
              <w:top w:val="single" w:sz="4" w:space="0" w:color="auto"/>
              <w:left w:val="single" w:sz="4" w:space="0" w:color="auto"/>
              <w:right w:val="single" w:sz="4" w:space="0" w:color="auto"/>
            </w:tcBorders>
            <w:shd w:val="clear" w:color="auto" w:fill="007789" w:themeFill="accent1" w:themeFillShade="BF"/>
          </w:tcPr>
          <w:p w14:paraId="1D3165A0" w14:textId="0A846D96" w:rsidR="00706E4E" w:rsidRPr="00706E4E" w:rsidRDefault="00706E4E" w:rsidP="00CB5A1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706E4E" w14:paraId="36D0F6B3" w14:textId="186F45A1" w:rsidTr="00A21F85">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4040B33" w14:textId="77777777" w:rsidR="00706E4E" w:rsidRDefault="00706E4E" w:rsidP="00CB5A19"/>
        </w:tc>
        <w:tc>
          <w:tcPr>
            <w:tcW w:w="1723" w:type="dxa"/>
            <w:tcBorders>
              <w:top w:val="single" w:sz="4" w:space="0" w:color="auto"/>
              <w:left w:val="single" w:sz="4" w:space="0" w:color="auto"/>
            </w:tcBorders>
          </w:tcPr>
          <w:p w14:paraId="0A2E8C81" w14:textId="46CFF173" w:rsidR="00706E4E" w:rsidRDefault="00706E4E" w:rsidP="00706E4E">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7FCEEA94" w14:textId="5C484B26" w:rsidR="00706E4E" w:rsidRPr="00706E4E" w:rsidRDefault="00706E4E" w:rsidP="00CB5A19">
            <w:pPr>
              <w:rPr>
                <w:color w:val="D6ECFF" w:themeColor="background2"/>
                <w:sz w:val="20"/>
                <w:szCs w:val="20"/>
              </w:rPr>
            </w:pPr>
            <w:r w:rsidRPr="00706E4E">
              <w:rPr>
                <w:color w:val="D6ECFF" w:themeColor="background2"/>
                <w:sz w:val="20"/>
                <w:szCs w:val="20"/>
              </w:rPr>
              <w:t>İlayda KARKUŞ</w:t>
            </w:r>
          </w:p>
        </w:tc>
      </w:tr>
      <w:tr w:rsidR="00706E4E" w14:paraId="4C941398" w14:textId="302F3BDC" w:rsidTr="00A21F85">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91257F5" w14:textId="77777777" w:rsidR="00706E4E" w:rsidRDefault="00706E4E" w:rsidP="00CB5A19"/>
        </w:tc>
        <w:tc>
          <w:tcPr>
            <w:tcW w:w="1723" w:type="dxa"/>
            <w:tcBorders>
              <w:left w:val="single" w:sz="4" w:space="0" w:color="auto"/>
            </w:tcBorders>
            <w:shd w:val="clear" w:color="auto" w:fill="BDF6FF" w:themeFill="accent1" w:themeFillTint="33"/>
          </w:tcPr>
          <w:p w14:paraId="7FC53BCD" w14:textId="21C1405B" w:rsidR="00706E4E" w:rsidRDefault="00706E4E" w:rsidP="00CB5A19">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1F183753" w14:textId="5E07B3AF" w:rsidR="00706E4E" w:rsidRPr="00706E4E" w:rsidRDefault="00706E4E" w:rsidP="00CB5A19">
            <w:pPr>
              <w:rPr>
                <w:color w:val="D6ECFF" w:themeColor="background2"/>
                <w:sz w:val="20"/>
                <w:szCs w:val="20"/>
              </w:rPr>
            </w:pPr>
            <w:r w:rsidRPr="00706E4E">
              <w:rPr>
                <w:color w:val="D6ECFF" w:themeColor="background2"/>
                <w:sz w:val="20"/>
                <w:szCs w:val="20"/>
              </w:rPr>
              <w:t>Muhammet TÜRKSOY</w:t>
            </w:r>
          </w:p>
        </w:tc>
      </w:tr>
      <w:tr w:rsidR="00706E4E" w14:paraId="2FD0889C" w14:textId="49DAA4AD" w:rsidTr="00A21F85">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5E0A9D87" w14:textId="77777777" w:rsidR="00706E4E" w:rsidRDefault="00706E4E" w:rsidP="00CB5A19"/>
        </w:tc>
        <w:tc>
          <w:tcPr>
            <w:tcW w:w="1723" w:type="dxa"/>
            <w:tcBorders>
              <w:left w:val="single" w:sz="4" w:space="0" w:color="auto"/>
            </w:tcBorders>
          </w:tcPr>
          <w:p w14:paraId="584A273F" w14:textId="51D1136D" w:rsidR="00706E4E" w:rsidRDefault="00706E4E" w:rsidP="00CB5A19">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63EC543E" w14:textId="2CBEECAB" w:rsidR="00706E4E" w:rsidRPr="00706E4E" w:rsidRDefault="00706E4E" w:rsidP="00CB5A19">
            <w:pPr>
              <w:rPr>
                <w:color w:val="D6ECFF" w:themeColor="background2"/>
                <w:sz w:val="20"/>
                <w:szCs w:val="20"/>
              </w:rPr>
            </w:pPr>
            <w:r w:rsidRPr="00706E4E">
              <w:rPr>
                <w:color w:val="D6ECFF" w:themeColor="background2"/>
                <w:sz w:val="20"/>
                <w:szCs w:val="20"/>
              </w:rPr>
              <w:t>Mevlüt Can SILACI</w:t>
            </w:r>
          </w:p>
        </w:tc>
      </w:tr>
      <w:tr w:rsidR="00706E4E" w14:paraId="693DA366" w14:textId="77777777" w:rsidTr="00A21F85">
        <w:trPr>
          <w:cnfStyle w:val="000000100000" w:firstRow="0" w:lastRow="0" w:firstColumn="0" w:lastColumn="0" w:oddVBand="0" w:evenVBand="0" w:oddHBand="1" w:evenHBand="0"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52C322E6" w14:textId="77777777" w:rsidR="00706E4E" w:rsidRDefault="00706E4E" w:rsidP="00CB5A19"/>
        </w:tc>
        <w:tc>
          <w:tcPr>
            <w:tcW w:w="6095" w:type="dxa"/>
            <w:gridSpan w:val="2"/>
            <w:tcBorders>
              <w:left w:val="single" w:sz="4" w:space="0" w:color="auto"/>
              <w:right w:val="single" w:sz="4" w:space="0" w:color="auto"/>
            </w:tcBorders>
            <w:shd w:val="clear" w:color="auto" w:fill="007789" w:themeFill="accent1" w:themeFillShade="BF"/>
          </w:tcPr>
          <w:p w14:paraId="231EA21B" w14:textId="424BCD81" w:rsidR="00706E4E" w:rsidRDefault="00706E4E" w:rsidP="00CB5A19">
            <w:pPr>
              <w:cnfStyle w:val="000000100000" w:firstRow="0" w:lastRow="0" w:firstColumn="0" w:lastColumn="0" w:oddVBand="0" w:evenVBand="0" w:oddHBand="1" w:evenHBand="0" w:firstRowFirstColumn="0" w:firstRowLastColumn="0" w:lastRowFirstColumn="0" w:lastRowLastColumn="0"/>
            </w:pPr>
            <w:r w:rsidRPr="00706E4E">
              <w:rPr>
                <w:color w:val="D6ECFF" w:themeColor="background2"/>
              </w:rPr>
              <w:t>TOPLANTI KONUSU:</w:t>
            </w:r>
          </w:p>
        </w:tc>
      </w:tr>
      <w:tr w:rsidR="00706E4E" w14:paraId="49A6DDFD" w14:textId="77777777" w:rsidTr="00A21F85">
        <w:trPr>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46A04C40" w14:textId="77777777" w:rsidR="00706E4E" w:rsidRDefault="00706E4E" w:rsidP="00CB5A19"/>
        </w:tc>
        <w:tc>
          <w:tcPr>
            <w:tcW w:w="6095" w:type="dxa"/>
            <w:gridSpan w:val="2"/>
            <w:tcBorders>
              <w:left w:val="single" w:sz="4" w:space="0" w:color="auto"/>
              <w:right w:val="single" w:sz="4" w:space="0" w:color="auto"/>
            </w:tcBorders>
            <w:shd w:val="clear" w:color="auto" w:fill="BDF6FF" w:themeFill="accent1" w:themeFillTint="33"/>
          </w:tcPr>
          <w:p w14:paraId="0E9A1F13" w14:textId="2E188354" w:rsidR="00706E4E" w:rsidRDefault="00A21F85" w:rsidP="00CB5A19">
            <w:pPr>
              <w:cnfStyle w:val="000000000000" w:firstRow="0" w:lastRow="0" w:firstColumn="0" w:lastColumn="0" w:oddVBand="0" w:evenVBand="0" w:oddHBand="0" w:evenHBand="0" w:firstRowFirstColumn="0" w:firstRowLastColumn="0" w:lastRowFirstColumn="0" w:lastRowLastColumn="0"/>
            </w:pPr>
            <w:r>
              <w:t>Proje için fikir belirlemek.</w:t>
            </w:r>
          </w:p>
        </w:tc>
      </w:tr>
      <w:tr w:rsidR="00A21F85" w14:paraId="42C15751" w14:textId="77777777" w:rsidTr="00A21F85">
        <w:trPr>
          <w:cnfStyle w:val="000000100000" w:firstRow="0" w:lastRow="0" w:firstColumn="0" w:lastColumn="0" w:oddVBand="0" w:evenVBand="0" w:oddHBand="1" w:evenHBand="0" w:firstRowFirstColumn="0" w:firstRowLastColumn="0" w:lastRowFirstColumn="0" w:lastRowLastColumn="0"/>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4CA1E074" w14:textId="77777777" w:rsidR="00A21F85" w:rsidRDefault="00A21F85" w:rsidP="00CB5A19"/>
        </w:tc>
        <w:tc>
          <w:tcPr>
            <w:tcW w:w="6095" w:type="dxa"/>
            <w:gridSpan w:val="2"/>
            <w:tcBorders>
              <w:left w:val="single" w:sz="4" w:space="0" w:color="auto"/>
              <w:right w:val="single" w:sz="4" w:space="0" w:color="auto"/>
            </w:tcBorders>
            <w:shd w:val="clear" w:color="auto" w:fill="007789" w:themeFill="accent1" w:themeFillShade="BF"/>
          </w:tcPr>
          <w:p w14:paraId="792CB24E" w14:textId="421481D0" w:rsidR="00A21F85" w:rsidRDefault="00A21F85" w:rsidP="00CB5A19">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706E4E" w14:paraId="537132A6" w14:textId="77777777" w:rsidTr="00A21F85">
        <w:trPr>
          <w:trHeight w:val="1885"/>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bottom w:val="single" w:sz="4" w:space="0" w:color="auto"/>
              <w:right w:val="single" w:sz="4" w:space="0" w:color="auto"/>
            </w:tcBorders>
            <w:shd w:val="clear" w:color="auto" w:fill="BDF6FF" w:themeFill="accent1" w:themeFillTint="33"/>
          </w:tcPr>
          <w:p w14:paraId="485B2792" w14:textId="77777777" w:rsidR="00706E4E" w:rsidRDefault="00706E4E" w:rsidP="00CB5A19"/>
        </w:tc>
        <w:tc>
          <w:tcPr>
            <w:tcW w:w="6095" w:type="dxa"/>
            <w:gridSpan w:val="2"/>
            <w:tcBorders>
              <w:left w:val="single" w:sz="4" w:space="0" w:color="auto"/>
              <w:bottom w:val="single" w:sz="4" w:space="0" w:color="auto"/>
              <w:right w:val="single" w:sz="4" w:space="0" w:color="auto"/>
            </w:tcBorders>
            <w:shd w:val="clear" w:color="auto" w:fill="BDF6FF" w:themeFill="accent1" w:themeFillTint="33"/>
          </w:tcPr>
          <w:p w14:paraId="2688C33C" w14:textId="4C04D687" w:rsidR="00706E4E" w:rsidRDefault="00A21F85" w:rsidP="00CB5A19">
            <w:pPr>
              <w:cnfStyle w:val="000000000000" w:firstRow="0" w:lastRow="0" w:firstColumn="0" w:lastColumn="0" w:oddVBand="0" w:evenVBand="0" w:oddHBand="0" w:evenHBand="0" w:firstRowFirstColumn="0" w:firstRowLastColumn="0" w:lastRowFirstColumn="0" w:lastRowLastColumn="0"/>
            </w:pPr>
            <w:r>
              <w:t>-Projemizin konusunu belirle</w:t>
            </w:r>
            <w:r w:rsidR="00D35F7A">
              <w:t>ndi</w:t>
            </w:r>
            <w:r>
              <w:t>.</w:t>
            </w:r>
          </w:p>
          <w:p w14:paraId="11B9A8DB" w14:textId="00427493" w:rsidR="00A21F85" w:rsidRDefault="00A21F85" w:rsidP="00CB5A19">
            <w:pPr>
              <w:cnfStyle w:val="000000000000" w:firstRow="0" w:lastRow="0" w:firstColumn="0" w:lastColumn="0" w:oddVBand="0" w:evenVBand="0" w:oddHBand="0" w:evenHBand="0" w:firstRowFirstColumn="0" w:firstRowLastColumn="0" w:lastRowFirstColumn="0" w:lastRowLastColumn="0"/>
            </w:pPr>
            <w:r>
              <w:t xml:space="preserve">-Projede kullanacağımız uygulamalar konusunu </w:t>
            </w:r>
            <w:proofErr w:type="spellStart"/>
            <w:r>
              <w:t>tartıştı</w:t>
            </w:r>
            <w:r w:rsidR="00D35F7A">
              <w:t>ldı</w:t>
            </w:r>
            <w:proofErr w:type="spellEnd"/>
            <w:r>
              <w:t xml:space="preserve">. </w:t>
            </w:r>
          </w:p>
          <w:p w14:paraId="6C09EA5F" w14:textId="2963D9A0" w:rsidR="00A21F85" w:rsidRDefault="00A21F85" w:rsidP="00CB5A19">
            <w:pPr>
              <w:cnfStyle w:val="000000000000" w:firstRow="0" w:lastRow="0" w:firstColumn="0" w:lastColumn="0" w:oddVBand="0" w:evenVBand="0" w:oddHBand="0" w:evenHBand="0" w:firstRowFirstColumn="0" w:firstRowLastColumn="0" w:lastRowFirstColumn="0" w:lastRowLastColumn="0"/>
            </w:pPr>
            <w:r>
              <w:t>-Bir sonraki toplantımız için herkesin gerekli araştırmalar yapmasına karar verildi.</w:t>
            </w:r>
          </w:p>
        </w:tc>
      </w:tr>
    </w:tbl>
    <w:p w14:paraId="05615CAF" w14:textId="7833D8EF" w:rsidR="000E7843" w:rsidRDefault="000E7843" w:rsidP="00CB5A19"/>
    <w:tbl>
      <w:tblPr>
        <w:tblStyle w:val="KlavuzTablo5Koyu-Vurgu4"/>
        <w:tblW w:w="7149" w:type="dxa"/>
        <w:tblLayout w:type="fixed"/>
        <w:tblLook w:val="0000" w:firstRow="0" w:lastRow="0" w:firstColumn="0" w:lastColumn="0" w:noHBand="0" w:noVBand="0"/>
      </w:tblPr>
      <w:tblGrid>
        <w:gridCol w:w="1054"/>
        <w:gridCol w:w="1723"/>
        <w:gridCol w:w="4372"/>
      </w:tblGrid>
      <w:tr w:rsidR="00A21F85" w14:paraId="36DA1F7D" w14:textId="77777777" w:rsidTr="00531EE4">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val="restart"/>
            <w:tcBorders>
              <w:top w:val="single" w:sz="4" w:space="0" w:color="auto"/>
              <w:left w:val="single" w:sz="4" w:space="0" w:color="auto"/>
              <w:right w:val="single" w:sz="4" w:space="0" w:color="auto"/>
            </w:tcBorders>
            <w:shd w:val="clear" w:color="auto" w:fill="BDF6FF" w:themeFill="accent1" w:themeFillTint="33"/>
          </w:tcPr>
          <w:p w14:paraId="38BC5648" w14:textId="08C19B90" w:rsidR="00A21F85" w:rsidRDefault="00A21F85" w:rsidP="00531EE4"/>
        </w:tc>
        <w:tc>
          <w:tcPr>
            <w:tcW w:w="6095" w:type="dxa"/>
            <w:gridSpan w:val="2"/>
            <w:tcBorders>
              <w:top w:val="single" w:sz="4" w:space="0" w:color="auto"/>
              <w:left w:val="single" w:sz="4" w:space="0" w:color="auto"/>
              <w:right w:val="single" w:sz="4" w:space="0" w:color="auto"/>
            </w:tcBorders>
            <w:shd w:val="clear" w:color="auto" w:fill="007789" w:themeFill="accent1" w:themeFillShade="BF"/>
          </w:tcPr>
          <w:p w14:paraId="2C46E55E" w14:textId="77777777" w:rsidR="00A21F85" w:rsidRPr="00706E4E" w:rsidRDefault="00A21F85"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A21F85" w14:paraId="7D3E34DE" w14:textId="77777777" w:rsidTr="00531EE4">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8F6DE2B" w14:textId="77777777" w:rsidR="00A21F85" w:rsidRDefault="00A21F85" w:rsidP="00531EE4"/>
        </w:tc>
        <w:tc>
          <w:tcPr>
            <w:tcW w:w="1723" w:type="dxa"/>
            <w:tcBorders>
              <w:top w:val="single" w:sz="4" w:space="0" w:color="auto"/>
              <w:left w:val="single" w:sz="4" w:space="0" w:color="auto"/>
            </w:tcBorders>
          </w:tcPr>
          <w:p w14:paraId="61B5F6B4" w14:textId="77777777" w:rsidR="00A21F85" w:rsidRDefault="00A21F85"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1CC6447D" w14:textId="77777777" w:rsidR="00A21F85" w:rsidRPr="00706E4E" w:rsidRDefault="00A21F85" w:rsidP="00531EE4">
            <w:pPr>
              <w:rPr>
                <w:color w:val="D6ECFF" w:themeColor="background2"/>
                <w:sz w:val="20"/>
                <w:szCs w:val="20"/>
              </w:rPr>
            </w:pPr>
            <w:r w:rsidRPr="00706E4E">
              <w:rPr>
                <w:color w:val="D6ECFF" w:themeColor="background2"/>
                <w:sz w:val="20"/>
                <w:szCs w:val="20"/>
              </w:rPr>
              <w:t>İlayda KARKUŞ</w:t>
            </w:r>
          </w:p>
        </w:tc>
      </w:tr>
      <w:tr w:rsidR="00A21F85" w14:paraId="094EDB5E" w14:textId="77777777" w:rsidTr="00531EE4">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567F1119" w14:textId="77777777" w:rsidR="00A21F85" w:rsidRDefault="00A21F85" w:rsidP="00531EE4"/>
        </w:tc>
        <w:tc>
          <w:tcPr>
            <w:tcW w:w="1723" w:type="dxa"/>
            <w:tcBorders>
              <w:left w:val="single" w:sz="4" w:space="0" w:color="auto"/>
            </w:tcBorders>
            <w:shd w:val="clear" w:color="auto" w:fill="BDF6FF" w:themeFill="accent1" w:themeFillTint="33"/>
          </w:tcPr>
          <w:p w14:paraId="63BFCE03" w14:textId="1EE30E8D" w:rsidR="00A21F85" w:rsidRDefault="00A21F85"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504F3270" w14:textId="77777777" w:rsidR="00A21F85" w:rsidRPr="00706E4E" w:rsidRDefault="00A21F85" w:rsidP="00531EE4">
            <w:pPr>
              <w:rPr>
                <w:color w:val="D6ECFF" w:themeColor="background2"/>
                <w:sz w:val="20"/>
                <w:szCs w:val="20"/>
              </w:rPr>
            </w:pPr>
            <w:r w:rsidRPr="00706E4E">
              <w:rPr>
                <w:color w:val="D6ECFF" w:themeColor="background2"/>
                <w:sz w:val="20"/>
                <w:szCs w:val="20"/>
              </w:rPr>
              <w:t>Muhammet TÜRKSOY</w:t>
            </w:r>
          </w:p>
        </w:tc>
      </w:tr>
      <w:tr w:rsidR="00A21F85" w14:paraId="0ABA2CFA" w14:textId="77777777" w:rsidTr="00531EE4">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31424F1C" w14:textId="77777777" w:rsidR="00A21F85" w:rsidRDefault="00A21F85" w:rsidP="00531EE4"/>
        </w:tc>
        <w:tc>
          <w:tcPr>
            <w:tcW w:w="1723" w:type="dxa"/>
            <w:tcBorders>
              <w:left w:val="single" w:sz="4" w:space="0" w:color="auto"/>
            </w:tcBorders>
          </w:tcPr>
          <w:p w14:paraId="57E1B438" w14:textId="77777777" w:rsidR="00A21F85" w:rsidRDefault="00A21F85"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372" w:type="dxa"/>
            <w:tcBorders>
              <w:right w:val="single" w:sz="4" w:space="0" w:color="auto"/>
            </w:tcBorders>
            <w:shd w:val="clear" w:color="auto" w:fill="007789" w:themeFill="accent1" w:themeFillShade="BF"/>
          </w:tcPr>
          <w:p w14:paraId="08CBBA63" w14:textId="77777777" w:rsidR="00A21F85" w:rsidRPr="00706E4E" w:rsidRDefault="00A21F85" w:rsidP="00531EE4">
            <w:pPr>
              <w:rPr>
                <w:color w:val="D6ECFF" w:themeColor="background2"/>
                <w:sz w:val="20"/>
                <w:szCs w:val="20"/>
              </w:rPr>
            </w:pPr>
            <w:r w:rsidRPr="00706E4E">
              <w:rPr>
                <w:color w:val="D6ECFF" w:themeColor="background2"/>
                <w:sz w:val="20"/>
                <w:szCs w:val="20"/>
              </w:rPr>
              <w:t>Mevlüt Can SILACI</w:t>
            </w:r>
          </w:p>
        </w:tc>
      </w:tr>
      <w:tr w:rsidR="00A21F85" w14:paraId="5F245C41" w14:textId="77777777" w:rsidTr="00531EE4">
        <w:trPr>
          <w:cnfStyle w:val="000000100000" w:firstRow="0" w:lastRow="0" w:firstColumn="0" w:lastColumn="0" w:oddVBand="0" w:evenVBand="0" w:oddHBand="1" w:evenHBand="0"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235C3176" w14:textId="77777777" w:rsidR="00A21F85" w:rsidRDefault="00A21F85" w:rsidP="00531EE4"/>
        </w:tc>
        <w:tc>
          <w:tcPr>
            <w:tcW w:w="6095" w:type="dxa"/>
            <w:gridSpan w:val="2"/>
            <w:tcBorders>
              <w:left w:val="single" w:sz="4" w:space="0" w:color="auto"/>
              <w:right w:val="single" w:sz="4" w:space="0" w:color="auto"/>
            </w:tcBorders>
            <w:shd w:val="clear" w:color="auto" w:fill="007789" w:themeFill="accent1" w:themeFillShade="BF"/>
          </w:tcPr>
          <w:p w14:paraId="22E25004" w14:textId="78164E6B" w:rsidR="00A21F85" w:rsidRDefault="004C657B" w:rsidP="00531EE4">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allowOverlap="1" wp14:anchorId="09B47635" wp14:editId="0D78977D">
                      <wp:simplePos x="0" y="0"/>
                      <wp:positionH relativeFrom="column">
                        <wp:posOffset>-1922145</wp:posOffset>
                      </wp:positionH>
                      <wp:positionV relativeFrom="paragraph">
                        <wp:posOffset>104775</wp:posOffset>
                      </wp:positionV>
                      <wp:extent cx="2973705" cy="851535"/>
                      <wp:effectExtent l="0" t="0" r="0" b="0"/>
                      <wp:wrapNone/>
                      <wp:docPr id="5" name="Metin Kutusu 5"/>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55BDF5D7" w14:textId="384F335C" w:rsidR="00A21F85" w:rsidRPr="00A21F85" w:rsidRDefault="00A21F85" w:rsidP="00A21F85">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sidR="004C657B">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47635" id="Metin Kutusu 5" o:spid="_x0000_s1027" type="#_x0000_t202" style="position:absolute;margin-left:-151.35pt;margin-top:8.25pt;width:234.15pt;height:67.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" filled="f" stroked="f">
                      <v:textbox>
                        <w:txbxContent>
                          <w:p w14:paraId="55BDF5D7" w14:textId="384F335C" w:rsidR="00A21F85" w:rsidRPr="00A21F85" w:rsidRDefault="00A21F85" w:rsidP="00A21F85">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sidR="004C657B">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sidR="00A21F85" w:rsidRPr="00706E4E">
              <w:rPr>
                <w:color w:val="D6ECFF" w:themeColor="background2"/>
              </w:rPr>
              <w:t>TOPLANTI KONUSU:</w:t>
            </w:r>
          </w:p>
        </w:tc>
      </w:tr>
      <w:tr w:rsidR="00A21F85" w14:paraId="3CF82A6D" w14:textId="77777777" w:rsidTr="00531EE4">
        <w:trPr>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10F4094D" w14:textId="77777777" w:rsidR="00A21F85" w:rsidRDefault="00A21F85" w:rsidP="00531EE4"/>
        </w:tc>
        <w:tc>
          <w:tcPr>
            <w:tcW w:w="6095" w:type="dxa"/>
            <w:gridSpan w:val="2"/>
            <w:tcBorders>
              <w:left w:val="single" w:sz="4" w:space="0" w:color="auto"/>
              <w:right w:val="single" w:sz="4" w:space="0" w:color="auto"/>
            </w:tcBorders>
            <w:shd w:val="clear" w:color="auto" w:fill="BDF6FF" w:themeFill="accent1" w:themeFillTint="33"/>
          </w:tcPr>
          <w:p w14:paraId="7D1580B9" w14:textId="40BA3800" w:rsidR="00A21F85" w:rsidRDefault="004C657B" w:rsidP="00531EE4">
            <w:pPr>
              <w:cnfStyle w:val="000000000000" w:firstRow="0" w:lastRow="0" w:firstColumn="0" w:lastColumn="0" w:oddVBand="0" w:evenVBand="0" w:oddHBand="0" w:evenHBand="0" w:firstRowFirstColumn="0" w:firstRowLastColumn="0" w:lastRowFirstColumn="0" w:lastRowLastColumn="0"/>
            </w:pPr>
            <w:r>
              <w:t xml:space="preserve">Proje </w:t>
            </w:r>
            <w:r w:rsidR="00B42966">
              <w:t>gidişatına karar vermek</w:t>
            </w:r>
          </w:p>
        </w:tc>
      </w:tr>
      <w:tr w:rsidR="00A21F85" w14:paraId="0C1323FE" w14:textId="77777777" w:rsidTr="00531EE4">
        <w:trPr>
          <w:cnfStyle w:val="000000100000" w:firstRow="0" w:lastRow="0" w:firstColumn="0" w:lastColumn="0" w:oddVBand="0" w:evenVBand="0" w:oddHBand="1" w:evenHBand="0" w:firstRowFirstColumn="0" w:firstRowLastColumn="0" w:lastRowFirstColumn="0" w:lastRowLastColumn="0"/>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17805CC2" w14:textId="77777777" w:rsidR="00A21F85" w:rsidRDefault="00A21F85" w:rsidP="00531EE4"/>
        </w:tc>
        <w:tc>
          <w:tcPr>
            <w:tcW w:w="6095" w:type="dxa"/>
            <w:gridSpan w:val="2"/>
            <w:tcBorders>
              <w:left w:val="single" w:sz="4" w:space="0" w:color="auto"/>
              <w:right w:val="single" w:sz="4" w:space="0" w:color="auto"/>
            </w:tcBorders>
            <w:shd w:val="clear" w:color="auto" w:fill="007789" w:themeFill="accent1" w:themeFillShade="BF"/>
          </w:tcPr>
          <w:p w14:paraId="32734B0E" w14:textId="77777777" w:rsidR="00A21F85" w:rsidRDefault="00A21F85"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A21F85" w14:paraId="25949CE5" w14:textId="77777777" w:rsidTr="00531EE4">
        <w:trPr>
          <w:trHeight w:val="1885"/>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bottom w:val="single" w:sz="4" w:space="0" w:color="auto"/>
              <w:right w:val="single" w:sz="4" w:space="0" w:color="auto"/>
            </w:tcBorders>
            <w:shd w:val="clear" w:color="auto" w:fill="BDF6FF" w:themeFill="accent1" w:themeFillTint="33"/>
          </w:tcPr>
          <w:p w14:paraId="55587AD3" w14:textId="77777777" w:rsidR="00A21F85" w:rsidRDefault="00A21F85" w:rsidP="00531EE4"/>
        </w:tc>
        <w:tc>
          <w:tcPr>
            <w:tcW w:w="6095" w:type="dxa"/>
            <w:gridSpan w:val="2"/>
            <w:tcBorders>
              <w:left w:val="single" w:sz="4" w:space="0" w:color="auto"/>
              <w:bottom w:val="single" w:sz="4" w:space="0" w:color="auto"/>
              <w:right w:val="single" w:sz="4" w:space="0" w:color="auto"/>
            </w:tcBorders>
            <w:shd w:val="clear" w:color="auto" w:fill="BDF6FF" w:themeFill="accent1" w:themeFillTint="33"/>
          </w:tcPr>
          <w:p w14:paraId="3E6CC94B" w14:textId="4829B75B" w:rsidR="00A21F85" w:rsidRDefault="00A21F85" w:rsidP="00531EE4">
            <w:pPr>
              <w:cnfStyle w:val="000000000000" w:firstRow="0" w:lastRow="0" w:firstColumn="0" w:lastColumn="0" w:oddVBand="0" w:evenVBand="0" w:oddHBand="0" w:evenHBand="0" w:firstRowFirstColumn="0" w:firstRowLastColumn="0" w:lastRowFirstColumn="0" w:lastRowLastColumn="0"/>
            </w:pPr>
            <w:r>
              <w:t>-</w:t>
            </w:r>
            <w:r w:rsidR="00B42966">
              <w:t>İlk toplantı sonucu araştırdığımız bilgileri karşılaştır</w:t>
            </w:r>
            <w:r w:rsidR="00D35F7A">
              <w:t>ıldı</w:t>
            </w:r>
            <w:r w:rsidR="00B42966">
              <w:t>.</w:t>
            </w:r>
          </w:p>
          <w:p w14:paraId="6E731783" w14:textId="131C3FB1" w:rsidR="00A21F85" w:rsidRDefault="00A21F85" w:rsidP="00531EE4">
            <w:pPr>
              <w:cnfStyle w:val="000000000000" w:firstRow="0" w:lastRow="0" w:firstColumn="0" w:lastColumn="0" w:oddVBand="0" w:evenVBand="0" w:oddHBand="0" w:evenHBand="0" w:firstRowFirstColumn="0" w:firstRowLastColumn="0" w:lastRowFirstColumn="0" w:lastRowLastColumn="0"/>
            </w:pPr>
            <w:r>
              <w:t>-P</w:t>
            </w:r>
            <w:r w:rsidR="00B42966">
              <w:t>rojede kul</w:t>
            </w:r>
            <w:r w:rsidR="00D55C98">
              <w:t>l</w:t>
            </w:r>
            <w:r w:rsidR="00B42966">
              <w:t>anacağımız teknolojilere karar ver</w:t>
            </w:r>
            <w:r w:rsidR="00D35F7A">
              <w:t>ildi</w:t>
            </w:r>
            <w:r w:rsidR="00B42966">
              <w:t>.</w:t>
            </w:r>
            <w:r>
              <w:t xml:space="preserve"> </w:t>
            </w:r>
          </w:p>
          <w:p w14:paraId="5059F18D" w14:textId="40295467" w:rsidR="00B42966" w:rsidRDefault="00A21F85" w:rsidP="00B42966">
            <w:pPr>
              <w:cnfStyle w:val="000000000000" w:firstRow="0" w:lastRow="0" w:firstColumn="0" w:lastColumn="0" w:oddVBand="0" w:evenVBand="0" w:oddHBand="0" w:evenHBand="0" w:firstRowFirstColumn="0" w:firstRowLastColumn="0" w:lastRowFirstColumn="0" w:lastRowLastColumn="0"/>
            </w:pPr>
            <w:r>
              <w:t>-</w:t>
            </w:r>
            <w:r w:rsidR="00B42966">
              <w:t>Uygulama kod diyagramını planla</w:t>
            </w:r>
            <w:r w:rsidR="00D35F7A">
              <w:t>ndı</w:t>
            </w:r>
            <w:r w:rsidR="00B42966">
              <w:t>.</w:t>
            </w:r>
          </w:p>
        </w:tc>
      </w:tr>
    </w:tbl>
    <w:p w14:paraId="4C80159D" w14:textId="3C5BD07A" w:rsidR="00A21F85" w:rsidRDefault="00A21F85" w:rsidP="00CB5A19"/>
    <w:p w14:paraId="2959A08E" w14:textId="6E711EF5" w:rsidR="00B42966" w:rsidRDefault="00B42966" w:rsidP="00CB5A19"/>
    <w:p w14:paraId="04BD7FC3" w14:textId="74DB1EE6" w:rsidR="00B42966" w:rsidRDefault="00B42966" w:rsidP="00CB5A19"/>
    <w:p w14:paraId="14313783" w14:textId="77777777" w:rsidR="00B42966" w:rsidRDefault="00B42966" w:rsidP="00B42966"/>
    <w:tbl>
      <w:tblPr>
        <w:tblStyle w:val="KlavuzTablo5Koyu-Vurgu4"/>
        <w:tblW w:w="7149" w:type="dxa"/>
        <w:tblLayout w:type="fixed"/>
        <w:tblLook w:val="0000" w:firstRow="0" w:lastRow="0" w:firstColumn="0" w:lastColumn="0" w:noHBand="0" w:noVBand="0"/>
      </w:tblPr>
      <w:tblGrid>
        <w:gridCol w:w="1054"/>
        <w:gridCol w:w="1723"/>
        <w:gridCol w:w="195"/>
        <w:gridCol w:w="4177"/>
      </w:tblGrid>
      <w:tr w:rsidR="00B42966" w14:paraId="3F441446" w14:textId="77777777" w:rsidTr="00531EE4">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val="restart"/>
            <w:tcBorders>
              <w:top w:val="single" w:sz="4" w:space="0" w:color="auto"/>
              <w:left w:val="single" w:sz="4" w:space="0" w:color="auto"/>
              <w:right w:val="single" w:sz="4" w:space="0" w:color="auto"/>
            </w:tcBorders>
            <w:shd w:val="clear" w:color="auto" w:fill="BDF6FF" w:themeFill="accent1" w:themeFillTint="33"/>
          </w:tcPr>
          <w:p w14:paraId="3F2B5BAE" w14:textId="77777777" w:rsidR="00B42966" w:rsidRDefault="00B42966" w:rsidP="00531EE4"/>
        </w:tc>
        <w:tc>
          <w:tcPr>
            <w:tcW w:w="6095" w:type="dxa"/>
            <w:gridSpan w:val="3"/>
            <w:tcBorders>
              <w:top w:val="single" w:sz="4" w:space="0" w:color="auto"/>
              <w:left w:val="single" w:sz="4" w:space="0" w:color="auto"/>
              <w:right w:val="single" w:sz="4" w:space="0" w:color="auto"/>
            </w:tcBorders>
            <w:shd w:val="clear" w:color="auto" w:fill="007789" w:themeFill="accent1" w:themeFillShade="BF"/>
          </w:tcPr>
          <w:p w14:paraId="7D68F9CC" w14:textId="77777777" w:rsidR="00B42966" w:rsidRPr="00706E4E" w:rsidRDefault="00B42966"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B42966" w14:paraId="328101D9" w14:textId="77777777" w:rsidTr="00531EE4">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31CAA35D" w14:textId="77777777" w:rsidR="00B42966" w:rsidRDefault="00B42966" w:rsidP="00531EE4"/>
        </w:tc>
        <w:tc>
          <w:tcPr>
            <w:tcW w:w="1723" w:type="dxa"/>
            <w:tcBorders>
              <w:top w:val="single" w:sz="4" w:space="0" w:color="auto"/>
              <w:left w:val="single" w:sz="4" w:space="0" w:color="auto"/>
            </w:tcBorders>
          </w:tcPr>
          <w:p w14:paraId="45E9E9C5" w14:textId="77777777" w:rsidR="00B42966" w:rsidRDefault="00B42966"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372" w:type="dxa"/>
            <w:gridSpan w:val="2"/>
            <w:tcBorders>
              <w:right w:val="single" w:sz="4" w:space="0" w:color="auto"/>
            </w:tcBorders>
            <w:shd w:val="clear" w:color="auto" w:fill="007789" w:themeFill="accent1" w:themeFillShade="BF"/>
          </w:tcPr>
          <w:p w14:paraId="39BA133E" w14:textId="77777777" w:rsidR="00B42966" w:rsidRPr="00706E4E" w:rsidRDefault="00B42966" w:rsidP="00531EE4">
            <w:pPr>
              <w:rPr>
                <w:color w:val="D6ECFF" w:themeColor="background2"/>
                <w:sz w:val="20"/>
                <w:szCs w:val="20"/>
              </w:rPr>
            </w:pPr>
            <w:r w:rsidRPr="00706E4E">
              <w:rPr>
                <w:color w:val="D6ECFF" w:themeColor="background2"/>
                <w:sz w:val="20"/>
                <w:szCs w:val="20"/>
              </w:rPr>
              <w:t>İlayda KARKUŞ</w:t>
            </w:r>
          </w:p>
        </w:tc>
      </w:tr>
      <w:tr w:rsidR="00B42966" w14:paraId="4F9628C3" w14:textId="77777777" w:rsidTr="00531EE4">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1A30B0E2" w14:textId="77777777" w:rsidR="00B42966" w:rsidRDefault="00B42966" w:rsidP="00531EE4"/>
        </w:tc>
        <w:tc>
          <w:tcPr>
            <w:tcW w:w="1723" w:type="dxa"/>
            <w:tcBorders>
              <w:left w:val="single" w:sz="4" w:space="0" w:color="auto"/>
            </w:tcBorders>
            <w:shd w:val="clear" w:color="auto" w:fill="BDF6FF" w:themeFill="accent1" w:themeFillTint="33"/>
          </w:tcPr>
          <w:p w14:paraId="58FE99C7" w14:textId="77777777" w:rsidR="00B42966" w:rsidRDefault="00B42966"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372" w:type="dxa"/>
            <w:gridSpan w:val="2"/>
            <w:tcBorders>
              <w:right w:val="single" w:sz="4" w:space="0" w:color="auto"/>
            </w:tcBorders>
            <w:shd w:val="clear" w:color="auto" w:fill="007789" w:themeFill="accent1" w:themeFillShade="BF"/>
          </w:tcPr>
          <w:p w14:paraId="3A5E52AA" w14:textId="77777777" w:rsidR="00B42966" w:rsidRPr="00706E4E" w:rsidRDefault="00B42966" w:rsidP="00531EE4">
            <w:pPr>
              <w:rPr>
                <w:color w:val="D6ECFF" w:themeColor="background2"/>
                <w:sz w:val="20"/>
                <w:szCs w:val="20"/>
              </w:rPr>
            </w:pPr>
            <w:r w:rsidRPr="00706E4E">
              <w:rPr>
                <w:color w:val="D6ECFF" w:themeColor="background2"/>
                <w:sz w:val="20"/>
                <w:szCs w:val="20"/>
              </w:rPr>
              <w:t>Muhammet TÜRKSOY</w:t>
            </w:r>
          </w:p>
        </w:tc>
      </w:tr>
      <w:tr w:rsidR="00B42966" w14:paraId="33086197" w14:textId="77777777" w:rsidTr="00531EE4">
        <w:trPr>
          <w:trHeight w:val="34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4EA694FC" w14:textId="77777777" w:rsidR="00B42966" w:rsidRDefault="00B42966" w:rsidP="00531EE4"/>
        </w:tc>
        <w:tc>
          <w:tcPr>
            <w:tcW w:w="1723" w:type="dxa"/>
            <w:tcBorders>
              <w:left w:val="single" w:sz="4" w:space="0" w:color="auto"/>
            </w:tcBorders>
          </w:tcPr>
          <w:p w14:paraId="67AE60B6" w14:textId="77777777" w:rsidR="00B42966" w:rsidRDefault="00B42966"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372" w:type="dxa"/>
            <w:gridSpan w:val="2"/>
            <w:tcBorders>
              <w:right w:val="single" w:sz="4" w:space="0" w:color="auto"/>
            </w:tcBorders>
            <w:shd w:val="clear" w:color="auto" w:fill="007789" w:themeFill="accent1" w:themeFillShade="BF"/>
          </w:tcPr>
          <w:p w14:paraId="27C105CD" w14:textId="77777777" w:rsidR="00B42966" w:rsidRPr="00706E4E" w:rsidRDefault="00B42966" w:rsidP="00531EE4">
            <w:pPr>
              <w:rPr>
                <w:color w:val="D6ECFF" w:themeColor="background2"/>
                <w:sz w:val="20"/>
                <w:szCs w:val="20"/>
              </w:rPr>
            </w:pPr>
            <w:r w:rsidRPr="00706E4E">
              <w:rPr>
                <w:color w:val="D6ECFF" w:themeColor="background2"/>
                <w:sz w:val="20"/>
                <w:szCs w:val="20"/>
              </w:rPr>
              <w:t>Mevlüt Can SILACI</w:t>
            </w:r>
          </w:p>
        </w:tc>
      </w:tr>
      <w:tr w:rsidR="00B42966" w14:paraId="32027780" w14:textId="77777777" w:rsidTr="00531EE4">
        <w:trPr>
          <w:cnfStyle w:val="000000100000" w:firstRow="0" w:lastRow="0" w:firstColumn="0" w:lastColumn="0" w:oddVBand="0" w:evenVBand="0" w:oddHBand="1" w:evenHBand="0"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394A8B5" w14:textId="77777777" w:rsidR="00B42966" w:rsidRDefault="00B42966" w:rsidP="00531EE4"/>
        </w:tc>
        <w:tc>
          <w:tcPr>
            <w:tcW w:w="6095" w:type="dxa"/>
            <w:gridSpan w:val="3"/>
            <w:tcBorders>
              <w:left w:val="single" w:sz="4" w:space="0" w:color="auto"/>
              <w:right w:val="single" w:sz="4" w:space="0" w:color="auto"/>
            </w:tcBorders>
            <w:shd w:val="clear" w:color="auto" w:fill="007789" w:themeFill="accent1" w:themeFillShade="BF"/>
          </w:tcPr>
          <w:p w14:paraId="59191333" w14:textId="77777777" w:rsidR="00B42966" w:rsidRDefault="00B42966" w:rsidP="00531EE4">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7643451E" wp14:editId="0DBF74C1">
                      <wp:simplePos x="0" y="0"/>
                      <wp:positionH relativeFrom="column">
                        <wp:posOffset>-1922145</wp:posOffset>
                      </wp:positionH>
                      <wp:positionV relativeFrom="paragraph">
                        <wp:posOffset>104775</wp:posOffset>
                      </wp:positionV>
                      <wp:extent cx="2973705" cy="851535"/>
                      <wp:effectExtent l="0" t="0" r="0" b="0"/>
                      <wp:wrapNone/>
                      <wp:docPr id="6" name="Metin Kutusu 6"/>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6BC769E0" w14:textId="69ABD5E1" w:rsidR="00B42966" w:rsidRDefault="00B42966" w:rsidP="00B42966">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0038F8A7" w14:textId="77777777" w:rsidR="00B42966" w:rsidRPr="00A21F85" w:rsidRDefault="00B42966" w:rsidP="00B42966">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3451E" id="Metin Kutusu 6" o:spid="_x0000_s1028" type="#_x0000_t202" style="position:absolute;margin-left:-151.35pt;margin-top:8.25pt;width:234.15pt;height:67.0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" filled="f" stroked="f">
                      <v:textbox>
                        <w:txbxContent>
                          <w:p w14:paraId="6BC769E0" w14:textId="69ABD5E1" w:rsidR="00B42966" w:rsidRDefault="00B42966" w:rsidP="00B42966">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0038F8A7" w14:textId="77777777" w:rsidR="00B42966" w:rsidRPr="00A21F85" w:rsidRDefault="00B42966" w:rsidP="00B42966">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Pr="00706E4E">
              <w:rPr>
                <w:color w:val="D6ECFF" w:themeColor="background2"/>
              </w:rPr>
              <w:t>TOPLANTI KONUSU:</w:t>
            </w:r>
          </w:p>
        </w:tc>
      </w:tr>
      <w:tr w:rsidR="00B42966" w14:paraId="42087781" w14:textId="77777777" w:rsidTr="00531EE4">
        <w:trPr>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23AF3987" w14:textId="77777777" w:rsidR="00B42966" w:rsidRDefault="00B42966" w:rsidP="00531EE4"/>
        </w:tc>
        <w:tc>
          <w:tcPr>
            <w:tcW w:w="6095" w:type="dxa"/>
            <w:gridSpan w:val="3"/>
            <w:tcBorders>
              <w:left w:val="single" w:sz="4" w:space="0" w:color="auto"/>
              <w:right w:val="single" w:sz="4" w:space="0" w:color="auto"/>
            </w:tcBorders>
            <w:shd w:val="clear" w:color="auto" w:fill="BDF6FF" w:themeFill="accent1" w:themeFillTint="33"/>
          </w:tcPr>
          <w:p w14:paraId="143EA339" w14:textId="6411D7CF" w:rsidR="00B42966" w:rsidRDefault="00B42966" w:rsidP="00531EE4">
            <w:pPr>
              <w:cnfStyle w:val="000000000000" w:firstRow="0" w:lastRow="0" w:firstColumn="0" w:lastColumn="0" w:oddVBand="0" w:evenVBand="0" w:oddHBand="0" w:evenHBand="0" w:firstRowFirstColumn="0" w:firstRowLastColumn="0" w:lastRowFirstColumn="0" w:lastRowLastColumn="0"/>
            </w:pPr>
            <w:r>
              <w:t>Görev dağılımını belirlemek</w:t>
            </w:r>
          </w:p>
        </w:tc>
      </w:tr>
      <w:tr w:rsidR="00B42966" w14:paraId="6BDEF3CD" w14:textId="77777777" w:rsidTr="00531EE4">
        <w:trPr>
          <w:cnfStyle w:val="000000100000" w:firstRow="0" w:lastRow="0" w:firstColumn="0" w:lastColumn="0" w:oddVBand="0" w:evenVBand="0" w:oddHBand="1" w:evenHBand="0" w:firstRowFirstColumn="0" w:firstRowLastColumn="0" w:lastRowFirstColumn="0" w:lastRowLastColumn="0"/>
          <w:trHeight w:val="399"/>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59DD79BC" w14:textId="77777777" w:rsidR="00B42966" w:rsidRDefault="00B42966" w:rsidP="00531EE4"/>
        </w:tc>
        <w:tc>
          <w:tcPr>
            <w:tcW w:w="6095" w:type="dxa"/>
            <w:gridSpan w:val="3"/>
            <w:tcBorders>
              <w:left w:val="single" w:sz="4" w:space="0" w:color="auto"/>
              <w:right w:val="single" w:sz="4" w:space="0" w:color="auto"/>
            </w:tcBorders>
            <w:shd w:val="clear" w:color="auto" w:fill="007789" w:themeFill="accent1" w:themeFillShade="BF"/>
          </w:tcPr>
          <w:p w14:paraId="20941464" w14:textId="77777777" w:rsidR="00B42966" w:rsidRDefault="00B42966"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B42966" w14:paraId="006B9320" w14:textId="77777777" w:rsidTr="00B42966">
        <w:trPr>
          <w:trHeight w:val="1134"/>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33BF782" w14:textId="77777777" w:rsidR="00B42966" w:rsidRDefault="00B42966" w:rsidP="00531EE4"/>
        </w:tc>
        <w:tc>
          <w:tcPr>
            <w:tcW w:w="6095" w:type="dxa"/>
            <w:gridSpan w:val="3"/>
            <w:tcBorders>
              <w:left w:val="single" w:sz="4" w:space="0" w:color="auto"/>
              <w:bottom w:val="single" w:sz="4" w:space="0" w:color="auto"/>
              <w:right w:val="single" w:sz="4" w:space="0" w:color="auto"/>
            </w:tcBorders>
            <w:shd w:val="clear" w:color="auto" w:fill="BDF6FF" w:themeFill="accent1" w:themeFillTint="33"/>
          </w:tcPr>
          <w:p w14:paraId="02E7A77C" w14:textId="1173BE8F" w:rsidR="00B42966" w:rsidRDefault="00B42966" w:rsidP="00531EE4">
            <w:pPr>
              <w:cnfStyle w:val="000000000000" w:firstRow="0" w:lastRow="0" w:firstColumn="0" w:lastColumn="0" w:oddVBand="0" w:evenVBand="0" w:oddHBand="0" w:evenHBand="0" w:firstRowFirstColumn="0" w:firstRowLastColumn="0" w:lastRowFirstColumn="0" w:lastRowLastColumn="0"/>
            </w:pPr>
            <w:r>
              <w:t xml:space="preserve">-Hazırladığımız kod diyagramına göre </w:t>
            </w:r>
            <w:proofErr w:type="spellStart"/>
            <w:r>
              <w:t>classlarımız</w:t>
            </w:r>
            <w:proofErr w:type="spellEnd"/>
            <w:r w:rsidR="00D35F7A">
              <w:t xml:space="preserve"> </w:t>
            </w:r>
            <w:r>
              <w:t>oluştur</w:t>
            </w:r>
            <w:r w:rsidR="00D35F7A">
              <w:t>ul</w:t>
            </w:r>
            <w:r>
              <w:t>du.</w:t>
            </w:r>
          </w:p>
          <w:p w14:paraId="72BE0FA8" w14:textId="739C5B8E" w:rsidR="00B42966" w:rsidRDefault="00B42966" w:rsidP="00531EE4">
            <w:pPr>
              <w:cnfStyle w:val="000000000000" w:firstRow="0" w:lastRow="0" w:firstColumn="0" w:lastColumn="0" w:oddVBand="0" w:evenVBand="0" w:oddHBand="0" w:evenHBand="0" w:firstRowFirstColumn="0" w:firstRowLastColumn="0" w:lastRowFirstColumn="0" w:lastRowLastColumn="0"/>
            </w:pPr>
            <w:r>
              <w:t>-Görev dağılımı yap</w:t>
            </w:r>
            <w:r w:rsidR="00D35F7A">
              <w:t>ıldı</w:t>
            </w:r>
            <w:r>
              <w:t xml:space="preserve">: </w:t>
            </w:r>
          </w:p>
        </w:tc>
      </w:tr>
      <w:tr w:rsidR="00B42966" w14:paraId="44EF3E86" w14:textId="7229DDD2" w:rsidTr="00B42966">
        <w:trPr>
          <w:cnfStyle w:val="000000100000" w:firstRow="0" w:lastRow="0" w:firstColumn="0" w:lastColumn="0" w:oddVBand="0" w:evenVBand="0" w:oddHBand="1" w:evenHBand="0" w:firstRowFirstColumn="0" w:firstRowLastColumn="0" w:lastRowFirstColumn="0" w:lastRowLastColumn="0"/>
          <w:trHeight w:val="374"/>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6BE95C91" w14:textId="77777777" w:rsidR="00B42966" w:rsidRDefault="00B42966" w:rsidP="00531EE4"/>
        </w:tc>
        <w:tc>
          <w:tcPr>
            <w:tcW w:w="1918"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729122C1" w14:textId="56026481" w:rsidR="00B42966" w:rsidRDefault="00B42966" w:rsidP="00531EE4">
            <w:pPr>
              <w:cnfStyle w:val="000000100000" w:firstRow="0" w:lastRow="0" w:firstColumn="0" w:lastColumn="0" w:oddVBand="0" w:evenVBand="0" w:oddHBand="1" w:evenHBand="0" w:firstRowFirstColumn="0" w:firstRowLastColumn="0" w:lastRowFirstColumn="0" w:lastRowLastColumn="0"/>
            </w:pPr>
            <w:r>
              <w:t>Can SILACI</w:t>
            </w:r>
          </w:p>
        </w:tc>
        <w:tc>
          <w:tcPr>
            <w:cnfStyle w:val="000010000000" w:firstRow="0" w:lastRow="0" w:firstColumn="0" w:lastColumn="0" w:oddVBand="1" w:evenVBand="0" w:oddHBand="0" w:evenHBand="0" w:firstRowFirstColumn="0" w:firstRowLastColumn="0" w:lastRowFirstColumn="0" w:lastRowLastColumn="0"/>
            <w:tcW w:w="4177"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4B2FA9BD" w14:textId="299CA595" w:rsidR="00B42966" w:rsidRDefault="00B42966" w:rsidP="00531EE4">
            <w:r>
              <w:t xml:space="preserve">Şarkı türüne göre </w:t>
            </w:r>
            <w:proofErr w:type="spellStart"/>
            <w:r>
              <w:t>playlistleri</w:t>
            </w:r>
            <w:proofErr w:type="spellEnd"/>
            <w:r>
              <w:t xml:space="preserve"> oluşturma</w:t>
            </w:r>
          </w:p>
        </w:tc>
      </w:tr>
      <w:tr w:rsidR="00B42966" w14:paraId="13180452" w14:textId="4F7C47D4" w:rsidTr="00B42966">
        <w:trPr>
          <w:trHeight w:val="374"/>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right w:val="single" w:sz="4" w:space="0" w:color="auto"/>
            </w:tcBorders>
            <w:shd w:val="clear" w:color="auto" w:fill="BDF6FF" w:themeFill="accent1" w:themeFillTint="33"/>
          </w:tcPr>
          <w:p w14:paraId="25DD1280" w14:textId="77777777" w:rsidR="00B42966" w:rsidRDefault="00B42966" w:rsidP="00531EE4"/>
        </w:tc>
        <w:tc>
          <w:tcPr>
            <w:tcW w:w="1918"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2D1B805C" w14:textId="54BC46C7" w:rsidR="00B42966" w:rsidRDefault="00B42966" w:rsidP="00531EE4">
            <w:pPr>
              <w:cnfStyle w:val="000000000000" w:firstRow="0" w:lastRow="0" w:firstColumn="0" w:lastColumn="0" w:oddVBand="0" w:evenVBand="0" w:oddHBand="0" w:evenHBand="0" w:firstRowFirstColumn="0" w:firstRowLastColumn="0" w:lastRowFirstColumn="0" w:lastRowLastColumn="0"/>
            </w:pPr>
            <w:r>
              <w:t>İlayda KARKUŞ</w:t>
            </w:r>
          </w:p>
        </w:tc>
        <w:tc>
          <w:tcPr>
            <w:cnfStyle w:val="000010000000" w:firstRow="0" w:lastRow="0" w:firstColumn="0" w:lastColumn="0" w:oddVBand="1" w:evenVBand="0" w:oddHBand="0" w:evenHBand="0" w:firstRowFirstColumn="0" w:firstRowLastColumn="0" w:lastRowFirstColumn="0" w:lastRowLastColumn="0"/>
            <w:tcW w:w="4177"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6DDC82CE" w14:textId="58C1CA90" w:rsidR="00B42966" w:rsidRDefault="00D55C98" w:rsidP="00531EE4">
            <w:r>
              <w:t xml:space="preserve">Şarkı </w:t>
            </w:r>
            <w:proofErr w:type="spellStart"/>
            <w:r>
              <w:t>classlarını</w:t>
            </w:r>
            <w:proofErr w:type="spellEnd"/>
            <w:r>
              <w:t xml:space="preserve"> oluşturma</w:t>
            </w:r>
          </w:p>
        </w:tc>
      </w:tr>
      <w:tr w:rsidR="00B42966" w14:paraId="1BCD9296" w14:textId="2E5220E0" w:rsidTr="00B42966">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54" w:type="dxa"/>
            <w:vMerge/>
            <w:tcBorders>
              <w:left w:val="single" w:sz="4" w:space="0" w:color="auto"/>
              <w:bottom w:val="single" w:sz="4" w:space="0" w:color="auto"/>
              <w:right w:val="single" w:sz="4" w:space="0" w:color="auto"/>
            </w:tcBorders>
            <w:shd w:val="clear" w:color="auto" w:fill="BDF6FF" w:themeFill="accent1" w:themeFillTint="33"/>
          </w:tcPr>
          <w:p w14:paraId="7DCA7F21" w14:textId="77777777" w:rsidR="00B42966" w:rsidRDefault="00B42966" w:rsidP="00531EE4"/>
        </w:tc>
        <w:tc>
          <w:tcPr>
            <w:tcW w:w="1918"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5C7BFE09" w14:textId="0FE82F42" w:rsidR="00B42966" w:rsidRDefault="00B42966" w:rsidP="00531EE4">
            <w:pPr>
              <w:cnfStyle w:val="000000100000" w:firstRow="0" w:lastRow="0" w:firstColumn="0" w:lastColumn="0" w:oddVBand="0" w:evenVBand="0" w:oddHBand="1" w:evenHBand="0" w:firstRowFirstColumn="0" w:firstRowLastColumn="0" w:lastRowFirstColumn="0" w:lastRowLastColumn="0"/>
            </w:pPr>
            <w:r>
              <w:t>Muhammet TÜRKSOY</w:t>
            </w:r>
          </w:p>
        </w:tc>
        <w:tc>
          <w:tcPr>
            <w:cnfStyle w:val="000010000000" w:firstRow="0" w:lastRow="0" w:firstColumn="0" w:lastColumn="0" w:oddVBand="1" w:evenVBand="0" w:oddHBand="0" w:evenHBand="0" w:firstRowFirstColumn="0" w:firstRowLastColumn="0" w:lastRowFirstColumn="0" w:lastRowLastColumn="0"/>
            <w:tcW w:w="4177"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1FC3F94F" w14:textId="29BB1443" w:rsidR="00B42966" w:rsidRDefault="00D55C98" w:rsidP="00531EE4">
            <w:r>
              <w:t xml:space="preserve">Şarkı </w:t>
            </w:r>
            <w:proofErr w:type="spellStart"/>
            <w:r>
              <w:t>classlarını</w:t>
            </w:r>
            <w:proofErr w:type="spellEnd"/>
            <w:r>
              <w:t xml:space="preserve"> oluşturma</w:t>
            </w:r>
          </w:p>
        </w:tc>
      </w:tr>
    </w:tbl>
    <w:p w14:paraId="39F7E61A" w14:textId="77777777" w:rsidR="00B42966" w:rsidRDefault="00B42966" w:rsidP="00B42966"/>
    <w:p w14:paraId="735AA9AB" w14:textId="77777777" w:rsidR="00D55C98" w:rsidRDefault="00D55C98" w:rsidP="00D55C98"/>
    <w:tbl>
      <w:tblPr>
        <w:tblStyle w:val="KlavuzTablo5Koyu-Vurgu4"/>
        <w:tblW w:w="7281" w:type="dxa"/>
        <w:tblLayout w:type="fixed"/>
        <w:tblLook w:val="0000" w:firstRow="0" w:lastRow="0" w:firstColumn="0" w:lastColumn="0" w:noHBand="0" w:noVBand="0"/>
      </w:tblPr>
      <w:tblGrid>
        <w:gridCol w:w="1073"/>
        <w:gridCol w:w="1755"/>
        <w:gridCol w:w="85"/>
        <w:gridCol w:w="4368"/>
      </w:tblGrid>
      <w:tr w:rsidR="00D55C98" w14:paraId="1B310437" w14:textId="77777777" w:rsidTr="00D55C98">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73" w:type="dxa"/>
            <w:vMerge w:val="restart"/>
            <w:tcBorders>
              <w:top w:val="single" w:sz="4" w:space="0" w:color="auto"/>
              <w:left w:val="single" w:sz="4" w:space="0" w:color="auto"/>
              <w:right w:val="single" w:sz="4" w:space="0" w:color="auto"/>
            </w:tcBorders>
            <w:shd w:val="clear" w:color="auto" w:fill="BDF6FF" w:themeFill="accent1" w:themeFillTint="33"/>
          </w:tcPr>
          <w:p w14:paraId="782BFCDA" w14:textId="77777777" w:rsidR="00D55C98" w:rsidRDefault="00D55C98" w:rsidP="00531EE4"/>
        </w:tc>
        <w:tc>
          <w:tcPr>
            <w:tcW w:w="6208" w:type="dxa"/>
            <w:gridSpan w:val="3"/>
            <w:tcBorders>
              <w:top w:val="single" w:sz="4" w:space="0" w:color="auto"/>
              <w:left w:val="single" w:sz="4" w:space="0" w:color="auto"/>
              <w:right w:val="single" w:sz="4" w:space="0" w:color="auto"/>
            </w:tcBorders>
            <w:shd w:val="clear" w:color="auto" w:fill="007789" w:themeFill="accent1" w:themeFillShade="BF"/>
          </w:tcPr>
          <w:p w14:paraId="4A904196" w14:textId="77777777" w:rsidR="00D55C98" w:rsidRPr="00706E4E" w:rsidRDefault="00D55C98"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D55C98" w14:paraId="57D68914" w14:textId="77777777" w:rsidTr="00D55C98">
        <w:trPr>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427B7AF6" w14:textId="77777777" w:rsidR="00D55C98" w:rsidRDefault="00D55C98" w:rsidP="00531EE4"/>
        </w:tc>
        <w:tc>
          <w:tcPr>
            <w:tcW w:w="1755" w:type="dxa"/>
            <w:tcBorders>
              <w:top w:val="single" w:sz="4" w:space="0" w:color="auto"/>
              <w:left w:val="single" w:sz="4" w:space="0" w:color="auto"/>
            </w:tcBorders>
          </w:tcPr>
          <w:p w14:paraId="16290610" w14:textId="77777777" w:rsidR="00D55C98" w:rsidRDefault="00D55C98"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3EDA4D5C" w14:textId="77777777" w:rsidR="00D55C98" w:rsidRPr="00706E4E" w:rsidRDefault="00D55C98" w:rsidP="00531EE4">
            <w:pPr>
              <w:rPr>
                <w:color w:val="D6ECFF" w:themeColor="background2"/>
                <w:sz w:val="20"/>
                <w:szCs w:val="20"/>
              </w:rPr>
            </w:pPr>
            <w:r w:rsidRPr="00706E4E">
              <w:rPr>
                <w:color w:val="D6ECFF" w:themeColor="background2"/>
                <w:sz w:val="20"/>
                <w:szCs w:val="20"/>
              </w:rPr>
              <w:t>İlayda KARKUŞ</w:t>
            </w:r>
          </w:p>
        </w:tc>
      </w:tr>
      <w:tr w:rsidR="00D55C98" w14:paraId="007177F0" w14:textId="77777777" w:rsidTr="00D55C98">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5C55A91E" w14:textId="77777777" w:rsidR="00D55C98" w:rsidRDefault="00D55C98" w:rsidP="00531EE4"/>
        </w:tc>
        <w:tc>
          <w:tcPr>
            <w:tcW w:w="1755" w:type="dxa"/>
            <w:tcBorders>
              <w:left w:val="single" w:sz="4" w:space="0" w:color="auto"/>
            </w:tcBorders>
            <w:shd w:val="clear" w:color="auto" w:fill="BDF6FF" w:themeFill="accent1" w:themeFillTint="33"/>
          </w:tcPr>
          <w:p w14:paraId="5D45D078" w14:textId="77777777" w:rsidR="00D55C98" w:rsidRDefault="00D55C98"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5A5B6D00" w14:textId="77777777" w:rsidR="00D55C98" w:rsidRPr="00706E4E" w:rsidRDefault="00D55C98" w:rsidP="00531EE4">
            <w:pPr>
              <w:rPr>
                <w:color w:val="D6ECFF" w:themeColor="background2"/>
                <w:sz w:val="20"/>
                <w:szCs w:val="20"/>
              </w:rPr>
            </w:pPr>
            <w:r w:rsidRPr="00706E4E">
              <w:rPr>
                <w:color w:val="D6ECFF" w:themeColor="background2"/>
                <w:sz w:val="20"/>
                <w:szCs w:val="20"/>
              </w:rPr>
              <w:t>Muhammet TÜRKSOY</w:t>
            </w:r>
          </w:p>
        </w:tc>
      </w:tr>
      <w:tr w:rsidR="00D55C98" w14:paraId="54FA0277" w14:textId="77777777" w:rsidTr="00D55C98">
        <w:trPr>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C12EAFC" w14:textId="77777777" w:rsidR="00D55C98" w:rsidRDefault="00D55C98" w:rsidP="00531EE4"/>
        </w:tc>
        <w:tc>
          <w:tcPr>
            <w:tcW w:w="1755" w:type="dxa"/>
            <w:tcBorders>
              <w:left w:val="single" w:sz="4" w:space="0" w:color="auto"/>
            </w:tcBorders>
          </w:tcPr>
          <w:p w14:paraId="1CCD9340" w14:textId="77777777" w:rsidR="00D55C98" w:rsidRDefault="00D55C98"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1596CB18" w14:textId="77777777" w:rsidR="00D55C98" w:rsidRPr="00706E4E" w:rsidRDefault="00D55C98" w:rsidP="00531EE4">
            <w:pPr>
              <w:rPr>
                <w:color w:val="D6ECFF" w:themeColor="background2"/>
                <w:sz w:val="20"/>
                <w:szCs w:val="20"/>
              </w:rPr>
            </w:pPr>
            <w:r w:rsidRPr="00706E4E">
              <w:rPr>
                <w:color w:val="D6ECFF" w:themeColor="background2"/>
                <w:sz w:val="20"/>
                <w:szCs w:val="20"/>
              </w:rPr>
              <w:t>Mevlüt Can SILACI</w:t>
            </w:r>
          </w:p>
        </w:tc>
      </w:tr>
      <w:tr w:rsidR="00D55C98" w14:paraId="29C89405" w14:textId="77777777" w:rsidTr="00D55C98">
        <w:trPr>
          <w:cnfStyle w:val="000000100000" w:firstRow="0" w:lastRow="0" w:firstColumn="0" w:lastColumn="0" w:oddVBand="0" w:evenVBand="0" w:oddHBand="1" w:evenHBand="0" w:firstRowFirstColumn="0" w:firstRowLastColumn="0" w:lastRowFirstColumn="0" w:lastRowLastColumn="0"/>
          <w:trHeight w:val="413"/>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63D6DE8" w14:textId="77777777" w:rsidR="00D55C98" w:rsidRDefault="00D55C98" w:rsidP="00531EE4"/>
        </w:tc>
        <w:tc>
          <w:tcPr>
            <w:tcW w:w="6208" w:type="dxa"/>
            <w:gridSpan w:val="3"/>
            <w:tcBorders>
              <w:left w:val="single" w:sz="4" w:space="0" w:color="auto"/>
              <w:right w:val="single" w:sz="4" w:space="0" w:color="auto"/>
            </w:tcBorders>
            <w:shd w:val="clear" w:color="auto" w:fill="007789" w:themeFill="accent1" w:themeFillShade="BF"/>
          </w:tcPr>
          <w:p w14:paraId="4DAE10D5" w14:textId="77777777" w:rsidR="00D55C98" w:rsidRDefault="00D55C98" w:rsidP="00531EE4">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3600" behindDoc="0" locked="0" layoutInCell="1" allowOverlap="1" wp14:anchorId="1949ADB4" wp14:editId="3A998DE2">
                      <wp:simplePos x="0" y="0"/>
                      <wp:positionH relativeFrom="column">
                        <wp:posOffset>-1922145</wp:posOffset>
                      </wp:positionH>
                      <wp:positionV relativeFrom="paragraph">
                        <wp:posOffset>104775</wp:posOffset>
                      </wp:positionV>
                      <wp:extent cx="2973705" cy="851535"/>
                      <wp:effectExtent l="0" t="0" r="0" b="0"/>
                      <wp:wrapNone/>
                      <wp:docPr id="7" name="Metin Kutusu 7"/>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74D2F0E2" w14:textId="7E43D07A" w:rsidR="00D55C98" w:rsidRPr="00A21F85" w:rsidRDefault="00D55C98" w:rsidP="00D55C98">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9ADB4" id="Metin Kutusu 7" o:spid="_x0000_s1029" type="#_x0000_t202" style="position:absolute;margin-left:-151.35pt;margin-top:8.25pt;width:234.15pt;height:67.0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" filled="f" stroked="f">
                      <v:textbox>
                        <w:txbxContent>
                          <w:p w14:paraId="74D2F0E2" w14:textId="7E43D07A" w:rsidR="00D55C98" w:rsidRPr="00A21F85" w:rsidRDefault="00D55C98" w:rsidP="00D55C98">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w:pict>
                </mc:Fallback>
              </mc:AlternateContent>
            </w:r>
            <w:r w:rsidRPr="00706E4E">
              <w:rPr>
                <w:color w:val="D6ECFF" w:themeColor="background2"/>
              </w:rPr>
              <w:t>TOPLANTI KONUSU:</w:t>
            </w:r>
          </w:p>
        </w:tc>
      </w:tr>
      <w:tr w:rsidR="00D55C98" w14:paraId="440EE273" w14:textId="77777777" w:rsidTr="00D55C98">
        <w:trPr>
          <w:trHeight w:val="41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0EE35917" w14:textId="77777777" w:rsidR="00D55C98" w:rsidRDefault="00D55C98" w:rsidP="00531EE4"/>
        </w:tc>
        <w:tc>
          <w:tcPr>
            <w:tcW w:w="6208" w:type="dxa"/>
            <w:gridSpan w:val="3"/>
            <w:tcBorders>
              <w:left w:val="single" w:sz="4" w:space="0" w:color="auto"/>
              <w:right w:val="single" w:sz="4" w:space="0" w:color="auto"/>
            </w:tcBorders>
            <w:shd w:val="clear" w:color="auto" w:fill="BDF6FF" w:themeFill="accent1" w:themeFillTint="33"/>
          </w:tcPr>
          <w:p w14:paraId="42DD6F98" w14:textId="0262EBF0" w:rsidR="00D55C98" w:rsidRDefault="00D55C98" w:rsidP="00531EE4">
            <w:pPr>
              <w:cnfStyle w:val="000000000000" w:firstRow="0" w:lastRow="0" w:firstColumn="0" w:lastColumn="0" w:oddVBand="0" w:evenVBand="0" w:oddHBand="0" w:evenHBand="0" w:firstRowFirstColumn="0" w:firstRowLastColumn="0" w:lastRowFirstColumn="0" w:lastRowLastColumn="0"/>
            </w:pPr>
            <w:r>
              <w:t>Görevleri birleştirmek</w:t>
            </w:r>
          </w:p>
        </w:tc>
      </w:tr>
      <w:tr w:rsidR="00D55C98" w14:paraId="2E73183F" w14:textId="77777777" w:rsidTr="00D55C98">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0A123384" w14:textId="77777777" w:rsidR="00D55C98" w:rsidRDefault="00D55C98" w:rsidP="00531EE4"/>
        </w:tc>
        <w:tc>
          <w:tcPr>
            <w:tcW w:w="6208" w:type="dxa"/>
            <w:gridSpan w:val="3"/>
            <w:tcBorders>
              <w:left w:val="single" w:sz="4" w:space="0" w:color="auto"/>
              <w:right w:val="single" w:sz="4" w:space="0" w:color="auto"/>
            </w:tcBorders>
            <w:shd w:val="clear" w:color="auto" w:fill="007789" w:themeFill="accent1" w:themeFillShade="BF"/>
          </w:tcPr>
          <w:p w14:paraId="774F0B58" w14:textId="77777777" w:rsidR="00D55C98" w:rsidRDefault="00D55C98"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D55C98" w14:paraId="2CEFCEBD" w14:textId="77777777" w:rsidTr="00D55C98">
        <w:trPr>
          <w:trHeight w:val="1526"/>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075E44F" w14:textId="77777777" w:rsidR="00D55C98" w:rsidRDefault="00D55C98" w:rsidP="00531EE4"/>
        </w:tc>
        <w:tc>
          <w:tcPr>
            <w:tcW w:w="6208" w:type="dxa"/>
            <w:gridSpan w:val="3"/>
            <w:tcBorders>
              <w:left w:val="single" w:sz="4" w:space="0" w:color="auto"/>
              <w:bottom w:val="single" w:sz="4" w:space="0" w:color="auto"/>
              <w:right w:val="single" w:sz="4" w:space="0" w:color="auto"/>
            </w:tcBorders>
            <w:shd w:val="clear" w:color="auto" w:fill="BDF6FF" w:themeFill="accent1" w:themeFillTint="33"/>
          </w:tcPr>
          <w:p w14:paraId="5498DCE0" w14:textId="386FB68B" w:rsidR="00D55C98" w:rsidRDefault="00D55C98" w:rsidP="00D55C98">
            <w:pPr>
              <w:cnfStyle w:val="000000000000" w:firstRow="0" w:lastRow="0" w:firstColumn="0" w:lastColumn="0" w:oddVBand="0" w:evenVBand="0" w:oddHBand="0" w:evenHBand="0" w:firstRowFirstColumn="0" w:firstRowLastColumn="0" w:lastRowFirstColumn="0" w:lastRowLastColumn="0"/>
            </w:pPr>
            <w:r>
              <w:t>-Görevlerimiz sonucunda yaptıklarımıza bak</w:t>
            </w:r>
            <w:r w:rsidR="00D35F7A">
              <w:t>ıldı</w:t>
            </w:r>
            <w:r>
              <w:t>.</w:t>
            </w:r>
          </w:p>
          <w:p w14:paraId="5BCCC702" w14:textId="6C735513" w:rsidR="00D55C98" w:rsidRDefault="00D55C98" w:rsidP="00D55C98">
            <w:pPr>
              <w:cnfStyle w:val="000000000000" w:firstRow="0" w:lastRow="0" w:firstColumn="0" w:lastColumn="0" w:oddVBand="0" w:evenVBand="0" w:oddHBand="0" w:evenHBand="0" w:firstRowFirstColumn="0" w:firstRowLastColumn="0" w:lastRowFirstColumn="0" w:lastRowLastColumn="0"/>
            </w:pPr>
            <w:r>
              <w:t>-Değiştirmemiz gereken yerleri tartış</w:t>
            </w:r>
            <w:r w:rsidR="00D35F7A">
              <w:t>ıldı</w:t>
            </w:r>
            <w:r>
              <w:t xml:space="preserve"> ve düzenlemeler yap</w:t>
            </w:r>
            <w:r w:rsidR="00D35F7A">
              <w:t>ıldı</w:t>
            </w:r>
            <w:r>
              <w:t>.</w:t>
            </w:r>
          </w:p>
          <w:p w14:paraId="16E366EA" w14:textId="191CDD91" w:rsidR="00D55C98" w:rsidRDefault="00D55C98" w:rsidP="00D55C98">
            <w:pPr>
              <w:cnfStyle w:val="000000000000" w:firstRow="0" w:lastRow="0" w:firstColumn="0" w:lastColumn="0" w:oddVBand="0" w:evenVBand="0" w:oddHBand="0" w:evenHBand="0" w:firstRowFirstColumn="0" w:firstRowLastColumn="0" w:lastRowFirstColumn="0" w:lastRowLastColumn="0"/>
            </w:pPr>
            <w:r>
              <w:t>-Yeni görev dağılımı yap</w:t>
            </w:r>
            <w:r w:rsidR="00D35F7A">
              <w:t>ıldı</w:t>
            </w:r>
            <w:r>
              <w:t>:</w:t>
            </w:r>
          </w:p>
        </w:tc>
      </w:tr>
      <w:tr w:rsidR="00D55C98" w14:paraId="5D5DB7BF" w14:textId="60B1EFBD" w:rsidTr="00D55C98">
        <w:trPr>
          <w:cnfStyle w:val="000000100000" w:firstRow="0" w:lastRow="0" w:firstColumn="0" w:lastColumn="0" w:oddVBand="0" w:evenVBand="0" w:oddHBand="1" w:evenHBand="0" w:firstRowFirstColumn="0" w:firstRowLastColumn="0" w:lastRowFirstColumn="0" w:lastRowLastColumn="0"/>
          <w:trHeight w:val="294"/>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3E63E9AF" w14:textId="77777777" w:rsidR="00D55C98" w:rsidRDefault="00D55C98"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1A08C441" w14:textId="54548872" w:rsidR="00D55C98" w:rsidRDefault="00D55C98" w:rsidP="00D55C98">
            <w:pPr>
              <w:cnfStyle w:val="000000100000" w:firstRow="0" w:lastRow="0" w:firstColumn="0" w:lastColumn="0" w:oddVBand="0" w:evenVBand="0" w:oddHBand="1" w:evenHBand="0" w:firstRowFirstColumn="0" w:firstRowLastColumn="0" w:lastRowFirstColumn="0" w:lastRowLastColumn="0"/>
            </w:pPr>
            <w:r>
              <w:t>Can SILACI</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25471DB2" w14:textId="0A2C33F4" w:rsidR="00D55C98" w:rsidRDefault="00D55C98" w:rsidP="00D55C98">
            <w:r>
              <w:t>Uygulama sorularını hazırlama</w:t>
            </w:r>
          </w:p>
        </w:tc>
      </w:tr>
      <w:tr w:rsidR="00D55C98" w14:paraId="092FFB14" w14:textId="25B3D1CD" w:rsidTr="00D55C98">
        <w:trPr>
          <w:trHeight w:val="294"/>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03EE142A" w14:textId="77777777" w:rsidR="00D55C98" w:rsidRDefault="00D55C98"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5F8840EF" w14:textId="07E2D73C" w:rsidR="00D55C98" w:rsidRDefault="00D55C98" w:rsidP="00D55C98">
            <w:pPr>
              <w:cnfStyle w:val="000000000000" w:firstRow="0" w:lastRow="0" w:firstColumn="0" w:lastColumn="0" w:oddVBand="0" w:evenVBand="0" w:oddHBand="0" w:evenHBand="0" w:firstRowFirstColumn="0" w:firstRowLastColumn="0" w:lastRowFirstColumn="0" w:lastRowLastColumn="0"/>
            </w:pPr>
            <w:r>
              <w:t>İlayda KARKUŞ</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7E8479FD" w14:textId="72871BFE" w:rsidR="00D55C98" w:rsidRDefault="00D55C98" w:rsidP="00D55C98">
            <w:r>
              <w:t xml:space="preserve">Kullanacağımız </w:t>
            </w:r>
            <w:proofErr w:type="spellStart"/>
            <w:r>
              <w:t>metodları</w:t>
            </w:r>
            <w:proofErr w:type="spellEnd"/>
            <w:r>
              <w:t xml:space="preserve"> koda ekleme</w:t>
            </w:r>
          </w:p>
        </w:tc>
      </w:tr>
      <w:tr w:rsidR="00D55C98" w14:paraId="55610514" w14:textId="12DA13A8" w:rsidTr="00D55C98">
        <w:trPr>
          <w:cnfStyle w:val="000000100000" w:firstRow="0" w:lastRow="0" w:firstColumn="0" w:lastColumn="0" w:oddVBand="0" w:evenVBand="0" w:oddHBand="1" w:evenHBand="0" w:firstRowFirstColumn="0" w:firstRowLastColumn="0" w:lastRowFirstColumn="0" w:lastRowLastColumn="0"/>
          <w:trHeight w:val="97"/>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bottom w:val="single" w:sz="4" w:space="0" w:color="auto"/>
              <w:right w:val="single" w:sz="4" w:space="0" w:color="auto"/>
            </w:tcBorders>
            <w:shd w:val="clear" w:color="auto" w:fill="BDF6FF" w:themeFill="accent1" w:themeFillTint="33"/>
          </w:tcPr>
          <w:p w14:paraId="21D1887C" w14:textId="77777777" w:rsidR="00D55C98" w:rsidRDefault="00D55C98"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7E6DCD11" w14:textId="7CE2472C" w:rsidR="00D55C98" w:rsidRDefault="00D55C98" w:rsidP="00D55C98">
            <w:pPr>
              <w:cnfStyle w:val="000000100000" w:firstRow="0" w:lastRow="0" w:firstColumn="0" w:lastColumn="0" w:oddVBand="0" w:evenVBand="0" w:oddHBand="1" w:evenHBand="0" w:firstRowFirstColumn="0" w:firstRowLastColumn="0" w:lastRowFirstColumn="0" w:lastRowLastColumn="0"/>
            </w:pPr>
            <w:r>
              <w:t>Muhammet TÜRKSOY</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5330D73E" w14:textId="25DAF261" w:rsidR="00D55C98" w:rsidRDefault="00D55C98" w:rsidP="00D55C98">
            <w:r>
              <w:t>Soru</w:t>
            </w:r>
            <w:r w:rsidR="00D35F7A">
              <w:t>-cevap algoritmasını oluşturma</w:t>
            </w:r>
          </w:p>
        </w:tc>
      </w:tr>
    </w:tbl>
    <w:p w14:paraId="06DAF730" w14:textId="77777777" w:rsidR="00D55C98" w:rsidRDefault="00D55C98" w:rsidP="00D55C98"/>
    <w:p w14:paraId="6EB33C90" w14:textId="77777777" w:rsidR="00D35F7A" w:rsidRDefault="00D35F7A" w:rsidP="00D35F7A"/>
    <w:tbl>
      <w:tblPr>
        <w:tblStyle w:val="KlavuzTablo5Koyu-Vurgu4"/>
        <w:tblW w:w="7281" w:type="dxa"/>
        <w:tblLayout w:type="fixed"/>
        <w:tblLook w:val="0000" w:firstRow="0" w:lastRow="0" w:firstColumn="0" w:lastColumn="0" w:noHBand="0" w:noVBand="0"/>
      </w:tblPr>
      <w:tblGrid>
        <w:gridCol w:w="1073"/>
        <w:gridCol w:w="1755"/>
        <w:gridCol w:w="85"/>
        <w:gridCol w:w="4368"/>
      </w:tblGrid>
      <w:tr w:rsidR="00D35F7A" w14:paraId="430A2947" w14:textId="77777777" w:rsidTr="00531EE4">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73" w:type="dxa"/>
            <w:vMerge w:val="restart"/>
            <w:tcBorders>
              <w:top w:val="single" w:sz="4" w:space="0" w:color="auto"/>
              <w:left w:val="single" w:sz="4" w:space="0" w:color="auto"/>
              <w:right w:val="single" w:sz="4" w:space="0" w:color="auto"/>
            </w:tcBorders>
            <w:shd w:val="clear" w:color="auto" w:fill="BDF6FF" w:themeFill="accent1" w:themeFillTint="33"/>
          </w:tcPr>
          <w:p w14:paraId="6D274085" w14:textId="3E543463" w:rsidR="00D35F7A" w:rsidRDefault="00D35F7A" w:rsidP="00531EE4">
            <w:r>
              <w:rPr>
                <w:noProof/>
              </w:rPr>
              <mc:AlternateContent>
                <mc:Choice Requires="wps">
                  <w:drawing>
                    <wp:anchor distT="0" distB="0" distL="114300" distR="114300" simplePos="0" relativeHeight="251675648" behindDoc="0" locked="0" layoutInCell="1" allowOverlap="1" wp14:anchorId="7CF67D00" wp14:editId="556CD2CB">
                      <wp:simplePos x="0" y="0"/>
                      <wp:positionH relativeFrom="column">
                        <wp:posOffset>-1283124</wp:posOffset>
                      </wp:positionH>
                      <wp:positionV relativeFrom="paragraph">
                        <wp:posOffset>1336040</wp:posOffset>
                      </wp:positionV>
                      <wp:extent cx="2973705" cy="851535"/>
                      <wp:effectExtent l="0" t="0" r="0" b="0"/>
                      <wp:wrapNone/>
                      <wp:docPr id="8" name="Metin Kutusu 8"/>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6D41F819" w14:textId="6AB48D88" w:rsidR="00D35F7A" w:rsidRPr="00A21F85" w:rsidRDefault="00D35F7A" w:rsidP="00D35F7A">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67D00" id="Metin Kutusu 8" o:spid="_x0000_s1030" type="#_x0000_t202" style="position:absolute;margin-left:-101.05pt;margin-top:105.2pt;width:234.15pt;height:67.0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" filled="f" stroked="f">
                      <v:textbox>
                        <w:txbxContent>
                          <w:p w14:paraId="6D41F819" w14:textId="6AB48D88" w:rsidR="00D35F7A" w:rsidRPr="00A21F85" w:rsidRDefault="00D35F7A" w:rsidP="00D35F7A">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v:shape>
                  </w:pict>
                </mc:Fallback>
              </mc:AlternateContent>
            </w:r>
          </w:p>
        </w:tc>
        <w:tc>
          <w:tcPr>
            <w:tcW w:w="6208" w:type="dxa"/>
            <w:gridSpan w:val="3"/>
            <w:tcBorders>
              <w:top w:val="single" w:sz="4" w:space="0" w:color="auto"/>
              <w:left w:val="single" w:sz="4" w:space="0" w:color="auto"/>
              <w:right w:val="single" w:sz="4" w:space="0" w:color="auto"/>
            </w:tcBorders>
            <w:shd w:val="clear" w:color="auto" w:fill="007789" w:themeFill="accent1" w:themeFillShade="BF"/>
          </w:tcPr>
          <w:p w14:paraId="15E310DA" w14:textId="77777777" w:rsidR="00D35F7A" w:rsidRPr="00706E4E" w:rsidRDefault="00D35F7A"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D35F7A" w14:paraId="62B1EA6C" w14:textId="77777777" w:rsidTr="00531EE4">
        <w:trPr>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77DE5777" w14:textId="77777777" w:rsidR="00D35F7A" w:rsidRDefault="00D35F7A" w:rsidP="00531EE4"/>
        </w:tc>
        <w:tc>
          <w:tcPr>
            <w:tcW w:w="1755" w:type="dxa"/>
            <w:tcBorders>
              <w:top w:val="single" w:sz="4" w:space="0" w:color="auto"/>
              <w:left w:val="single" w:sz="4" w:space="0" w:color="auto"/>
            </w:tcBorders>
          </w:tcPr>
          <w:p w14:paraId="27CE65CB"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3423F670" w14:textId="77777777" w:rsidR="00D35F7A" w:rsidRPr="00706E4E" w:rsidRDefault="00D35F7A" w:rsidP="00531EE4">
            <w:pPr>
              <w:rPr>
                <w:color w:val="D6ECFF" w:themeColor="background2"/>
                <w:sz w:val="20"/>
                <w:szCs w:val="20"/>
              </w:rPr>
            </w:pPr>
            <w:r w:rsidRPr="00706E4E">
              <w:rPr>
                <w:color w:val="D6ECFF" w:themeColor="background2"/>
                <w:sz w:val="20"/>
                <w:szCs w:val="20"/>
              </w:rPr>
              <w:t>İlayda KARKUŞ</w:t>
            </w:r>
          </w:p>
        </w:tc>
      </w:tr>
      <w:tr w:rsidR="00D35F7A" w14:paraId="2AE4E010" w14:textId="77777777" w:rsidTr="00531EE4">
        <w:trPr>
          <w:cnfStyle w:val="000000100000" w:firstRow="0" w:lastRow="0" w:firstColumn="0" w:lastColumn="0" w:oddVBand="0" w:evenVBand="0" w:oddHBand="1" w:evenHBand="0" w:firstRowFirstColumn="0" w:firstRowLastColumn="0" w:lastRowFirstColumn="0" w:lastRowLastColumn="0"/>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5E7B12DD" w14:textId="77777777" w:rsidR="00D35F7A" w:rsidRDefault="00D35F7A" w:rsidP="00531EE4"/>
        </w:tc>
        <w:tc>
          <w:tcPr>
            <w:tcW w:w="1755" w:type="dxa"/>
            <w:tcBorders>
              <w:left w:val="single" w:sz="4" w:space="0" w:color="auto"/>
            </w:tcBorders>
            <w:shd w:val="clear" w:color="auto" w:fill="BDF6FF" w:themeFill="accent1" w:themeFillTint="33"/>
          </w:tcPr>
          <w:p w14:paraId="328F9C20"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4A654A6C" w14:textId="77777777" w:rsidR="00D35F7A" w:rsidRPr="00706E4E" w:rsidRDefault="00D35F7A" w:rsidP="00531EE4">
            <w:pPr>
              <w:rPr>
                <w:color w:val="D6ECFF" w:themeColor="background2"/>
                <w:sz w:val="20"/>
                <w:szCs w:val="20"/>
              </w:rPr>
            </w:pPr>
            <w:r w:rsidRPr="00706E4E">
              <w:rPr>
                <w:color w:val="D6ECFF" w:themeColor="background2"/>
                <w:sz w:val="20"/>
                <w:szCs w:val="20"/>
              </w:rPr>
              <w:t>Muhammet TÜRKSOY</w:t>
            </w:r>
          </w:p>
        </w:tc>
      </w:tr>
      <w:tr w:rsidR="00D35F7A" w14:paraId="2551330B" w14:textId="77777777" w:rsidTr="00531EE4">
        <w:trPr>
          <w:trHeight w:val="35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29747C96" w14:textId="77777777" w:rsidR="00D35F7A" w:rsidRDefault="00D35F7A" w:rsidP="00531EE4"/>
        </w:tc>
        <w:tc>
          <w:tcPr>
            <w:tcW w:w="1755" w:type="dxa"/>
            <w:tcBorders>
              <w:left w:val="single" w:sz="4" w:space="0" w:color="auto"/>
            </w:tcBorders>
          </w:tcPr>
          <w:p w14:paraId="74DC57DD"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453" w:type="dxa"/>
            <w:gridSpan w:val="2"/>
            <w:tcBorders>
              <w:right w:val="single" w:sz="4" w:space="0" w:color="auto"/>
            </w:tcBorders>
            <w:shd w:val="clear" w:color="auto" w:fill="007789" w:themeFill="accent1" w:themeFillShade="BF"/>
          </w:tcPr>
          <w:p w14:paraId="44239D2A" w14:textId="77777777" w:rsidR="00D35F7A" w:rsidRPr="00706E4E" w:rsidRDefault="00D35F7A" w:rsidP="00531EE4">
            <w:pPr>
              <w:rPr>
                <w:color w:val="D6ECFF" w:themeColor="background2"/>
                <w:sz w:val="20"/>
                <w:szCs w:val="20"/>
              </w:rPr>
            </w:pPr>
            <w:r w:rsidRPr="00706E4E">
              <w:rPr>
                <w:color w:val="D6ECFF" w:themeColor="background2"/>
                <w:sz w:val="20"/>
                <w:szCs w:val="20"/>
              </w:rPr>
              <w:t>Mevlüt Can SILACI</w:t>
            </w:r>
          </w:p>
        </w:tc>
      </w:tr>
      <w:tr w:rsidR="00D35F7A" w14:paraId="010E577A" w14:textId="77777777" w:rsidTr="00531EE4">
        <w:trPr>
          <w:cnfStyle w:val="000000100000" w:firstRow="0" w:lastRow="0" w:firstColumn="0" w:lastColumn="0" w:oddVBand="0" w:evenVBand="0" w:oddHBand="1" w:evenHBand="0" w:firstRowFirstColumn="0" w:firstRowLastColumn="0" w:lastRowFirstColumn="0" w:lastRowLastColumn="0"/>
          <w:trHeight w:val="413"/>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371FFE38" w14:textId="77777777" w:rsidR="00D35F7A" w:rsidRDefault="00D35F7A" w:rsidP="00531EE4"/>
        </w:tc>
        <w:tc>
          <w:tcPr>
            <w:tcW w:w="6208" w:type="dxa"/>
            <w:gridSpan w:val="3"/>
            <w:tcBorders>
              <w:left w:val="single" w:sz="4" w:space="0" w:color="auto"/>
              <w:right w:val="single" w:sz="4" w:space="0" w:color="auto"/>
            </w:tcBorders>
            <w:shd w:val="clear" w:color="auto" w:fill="007789" w:themeFill="accent1" w:themeFillShade="BF"/>
          </w:tcPr>
          <w:p w14:paraId="61688049" w14:textId="0B04483E" w:rsidR="00D35F7A" w:rsidRDefault="00D35F7A" w:rsidP="00531EE4">
            <w:pPr>
              <w:cnfStyle w:val="000000100000" w:firstRow="0" w:lastRow="0" w:firstColumn="0" w:lastColumn="0" w:oddVBand="0" w:evenVBand="0" w:oddHBand="1" w:evenHBand="0" w:firstRowFirstColumn="0" w:firstRowLastColumn="0" w:lastRowFirstColumn="0" w:lastRowLastColumn="0"/>
            </w:pPr>
            <w:r w:rsidRPr="00706E4E">
              <w:rPr>
                <w:color w:val="D6ECFF" w:themeColor="background2"/>
              </w:rPr>
              <w:t>TOPLANTI KONUSU:</w:t>
            </w:r>
          </w:p>
        </w:tc>
      </w:tr>
      <w:tr w:rsidR="00D35F7A" w14:paraId="608B6E62" w14:textId="77777777" w:rsidTr="00531EE4">
        <w:trPr>
          <w:trHeight w:val="41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E3E8677" w14:textId="77777777" w:rsidR="00D35F7A" w:rsidRDefault="00D35F7A" w:rsidP="00531EE4"/>
        </w:tc>
        <w:tc>
          <w:tcPr>
            <w:tcW w:w="6208" w:type="dxa"/>
            <w:gridSpan w:val="3"/>
            <w:tcBorders>
              <w:left w:val="single" w:sz="4" w:space="0" w:color="auto"/>
              <w:right w:val="single" w:sz="4" w:space="0" w:color="auto"/>
            </w:tcBorders>
            <w:shd w:val="clear" w:color="auto" w:fill="BDF6FF" w:themeFill="accent1" w:themeFillTint="33"/>
          </w:tcPr>
          <w:p w14:paraId="5FB93DF9"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Görevleri birleştirmek</w:t>
            </w:r>
          </w:p>
        </w:tc>
      </w:tr>
      <w:tr w:rsidR="00D35F7A" w14:paraId="6903B254" w14:textId="77777777" w:rsidTr="00531EE4">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60167D91" w14:textId="77777777" w:rsidR="00D35F7A" w:rsidRDefault="00D35F7A" w:rsidP="00531EE4"/>
        </w:tc>
        <w:tc>
          <w:tcPr>
            <w:tcW w:w="6208" w:type="dxa"/>
            <w:gridSpan w:val="3"/>
            <w:tcBorders>
              <w:left w:val="single" w:sz="4" w:space="0" w:color="auto"/>
              <w:right w:val="single" w:sz="4" w:space="0" w:color="auto"/>
            </w:tcBorders>
            <w:shd w:val="clear" w:color="auto" w:fill="007789" w:themeFill="accent1" w:themeFillShade="BF"/>
          </w:tcPr>
          <w:p w14:paraId="59DC06F4"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D35F7A" w14:paraId="2A149D99" w14:textId="77777777" w:rsidTr="00531EE4">
        <w:trPr>
          <w:trHeight w:val="1526"/>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4DDD2BBD" w14:textId="77777777" w:rsidR="00D35F7A" w:rsidRDefault="00D35F7A" w:rsidP="00531EE4"/>
        </w:tc>
        <w:tc>
          <w:tcPr>
            <w:tcW w:w="6208" w:type="dxa"/>
            <w:gridSpan w:val="3"/>
            <w:tcBorders>
              <w:left w:val="single" w:sz="4" w:space="0" w:color="auto"/>
              <w:bottom w:val="single" w:sz="4" w:space="0" w:color="auto"/>
              <w:right w:val="single" w:sz="4" w:space="0" w:color="auto"/>
            </w:tcBorders>
            <w:shd w:val="clear" w:color="auto" w:fill="BDF6FF" w:themeFill="accent1" w:themeFillTint="33"/>
          </w:tcPr>
          <w:p w14:paraId="38E3C8BA" w14:textId="15AC0B63" w:rsidR="00D35F7A" w:rsidRDefault="00D35F7A" w:rsidP="00531EE4">
            <w:pPr>
              <w:cnfStyle w:val="000000000000" w:firstRow="0" w:lastRow="0" w:firstColumn="0" w:lastColumn="0" w:oddVBand="0" w:evenVBand="0" w:oddHBand="0" w:evenHBand="0" w:firstRowFirstColumn="0" w:firstRowLastColumn="0" w:lastRowFirstColumn="0" w:lastRowLastColumn="0"/>
            </w:pPr>
            <w:r>
              <w:t>-Görevlerimiz sonucunda yaptıklarımıza bakıldı.</w:t>
            </w:r>
          </w:p>
          <w:p w14:paraId="159863F6" w14:textId="6A6E96D9" w:rsidR="00D35F7A" w:rsidRDefault="00D35F7A" w:rsidP="00531EE4">
            <w:pPr>
              <w:cnfStyle w:val="000000000000" w:firstRow="0" w:lastRow="0" w:firstColumn="0" w:lastColumn="0" w:oddVBand="0" w:evenVBand="0" w:oddHBand="0" w:evenHBand="0" w:firstRowFirstColumn="0" w:firstRowLastColumn="0" w:lastRowFirstColumn="0" w:lastRowLastColumn="0"/>
            </w:pPr>
            <w:r>
              <w:t>-Değiştirmemiz gereken yerleri tartıştık ve düzenlemeler yapıldı.</w:t>
            </w:r>
          </w:p>
          <w:p w14:paraId="123F866C" w14:textId="5529E4CC" w:rsidR="00D35F7A" w:rsidRDefault="00D35F7A" w:rsidP="00531EE4">
            <w:pPr>
              <w:cnfStyle w:val="000000000000" w:firstRow="0" w:lastRow="0" w:firstColumn="0" w:lastColumn="0" w:oddVBand="0" w:evenVBand="0" w:oddHBand="0" w:evenHBand="0" w:firstRowFirstColumn="0" w:firstRowLastColumn="0" w:lastRowFirstColumn="0" w:lastRowLastColumn="0"/>
            </w:pPr>
            <w:r>
              <w:t>-Yeni görev dağılımı yapıldı:</w:t>
            </w:r>
          </w:p>
        </w:tc>
      </w:tr>
      <w:tr w:rsidR="00D35F7A" w14:paraId="372B409F" w14:textId="77777777" w:rsidTr="00531EE4">
        <w:trPr>
          <w:cnfStyle w:val="000000100000" w:firstRow="0" w:lastRow="0" w:firstColumn="0" w:lastColumn="0" w:oddVBand="0" w:evenVBand="0" w:oddHBand="1" w:evenHBand="0" w:firstRowFirstColumn="0" w:firstRowLastColumn="0" w:lastRowFirstColumn="0" w:lastRowLastColumn="0"/>
          <w:trHeight w:val="294"/>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73EED18B" w14:textId="77777777" w:rsidR="00D35F7A" w:rsidRDefault="00D35F7A"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2BE9AEF8"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Can SILACI</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3EEA221B" w14:textId="0512E19A" w:rsidR="00D35F7A" w:rsidRDefault="00D35F7A" w:rsidP="00531EE4">
            <w:proofErr w:type="spellStart"/>
            <w:r>
              <w:t>Playlisteki</w:t>
            </w:r>
            <w:proofErr w:type="spellEnd"/>
            <w:r>
              <w:t xml:space="preserve"> şarkıları şarkı </w:t>
            </w:r>
            <w:proofErr w:type="spellStart"/>
            <w:r>
              <w:t>classlarına</w:t>
            </w:r>
            <w:proofErr w:type="spellEnd"/>
            <w:r>
              <w:t xml:space="preserve"> ekleme</w:t>
            </w:r>
          </w:p>
        </w:tc>
      </w:tr>
      <w:tr w:rsidR="00D35F7A" w14:paraId="3F29FF05" w14:textId="77777777" w:rsidTr="00531EE4">
        <w:trPr>
          <w:trHeight w:val="294"/>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right w:val="single" w:sz="4" w:space="0" w:color="auto"/>
            </w:tcBorders>
            <w:shd w:val="clear" w:color="auto" w:fill="BDF6FF" w:themeFill="accent1" w:themeFillTint="33"/>
          </w:tcPr>
          <w:p w14:paraId="115AF34C" w14:textId="77777777" w:rsidR="00D35F7A" w:rsidRDefault="00D35F7A"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693474C9"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İlayda KARKUŞ</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1C713C7B" w14:textId="5E60C5CF" w:rsidR="00D35F7A" w:rsidRDefault="00D35F7A" w:rsidP="00531EE4">
            <w:r>
              <w:t>Proje raporu hazırlama</w:t>
            </w:r>
          </w:p>
        </w:tc>
      </w:tr>
      <w:tr w:rsidR="00D35F7A" w14:paraId="155F8733" w14:textId="77777777" w:rsidTr="00531EE4">
        <w:trPr>
          <w:cnfStyle w:val="000000100000" w:firstRow="0" w:lastRow="0" w:firstColumn="0" w:lastColumn="0" w:oddVBand="0" w:evenVBand="0" w:oddHBand="1" w:evenHBand="0" w:firstRowFirstColumn="0" w:firstRowLastColumn="0" w:lastRowFirstColumn="0" w:lastRowLastColumn="0"/>
          <w:trHeight w:val="97"/>
        </w:trPr>
        <w:tc>
          <w:tcPr>
            <w:cnfStyle w:val="000010000000" w:firstRow="0" w:lastRow="0" w:firstColumn="0" w:lastColumn="0" w:oddVBand="1" w:evenVBand="0" w:oddHBand="0" w:evenHBand="0" w:firstRowFirstColumn="0" w:firstRowLastColumn="0" w:lastRowFirstColumn="0" w:lastRowLastColumn="0"/>
            <w:tcW w:w="1073" w:type="dxa"/>
            <w:vMerge/>
            <w:tcBorders>
              <w:left w:val="single" w:sz="4" w:space="0" w:color="auto"/>
              <w:bottom w:val="single" w:sz="4" w:space="0" w:color="auto"/>
              <w:right w:val="single" w:sz="4" w:space="0" w:color="auto"/>
            </w:tcBorders>
            <w:shd w:val="clear" w:color="auto" w:fill="BDF6FF" w:themeFill="accent1" w:themeFillTint="33"/>
          </w:tcPr>
          <w:p w14:paraId="49292F78" w14:textId="77777777" w:rsidR="00D35F7A" w:rsidRDefault="00D35F7A" w:rsidP="00531EE4"/>
        </w:tc>
        <w:tc>
          <w:tcPr>
            <w:tcW w:w="1840"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4C0EE177"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Muhammet TÜRKSOY</w:t>
            </w:r>
          </w:p>
        </w:tc>
        <w:tc>
          <w:tcPr>
            <w:cnfStyle w:val="000010000000" w:firstRow="0" w:lastRow="0" w:firstColumn="0" w:lastColumn="0" w:oddVBand="1" w:evenVBand="0" w:oddHBand="0" w:evenHBand="0" w:firstRowFirstColumn="0" w:firstRowLastColumn="0" w:lastRowFirstColumn="0" w:lastRowLastColumn="0"/>
            <w:tcW w:w="4368"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71EC6805" w14:textId="06CFC55E" w:rsidR="00D35F7A" w:rsidRDefault="00D35F7A" w:rsidP="00531EE4">
            <w:r>
              <w:t xml:space="preserve">Soru-cevap </w:t>
            </w:r>
            <w:proofErr w:type="spellStart"/>
            <w:r>
              <w:t>classını</w:t>
            </w:r>
            <w:proofErr w:type="spellEnd"/>
            <w:r>
              <w:t xml:space="preserve"> oluşturma</w:t>
            </w:r>
          </w:p>
        </w:tc>
      </w:tr>
    </w:tbl>
    <w:p w14:paraId="0CD25AEA" w14:textId="77777777" w:rsidR="00D35F7A" w:rsidRDefault="00D35F7A" w:rsidP="00D35F7A"/>
    <w:p w14:paraId="3E0BD8BA" w14:textId="77777777" w:rsidR="00D35F7A" w:rsidRDefault="00D35F7A" w:rsidP="00D35F7A"/>
    <w:tbl>
      <w:tblPr>
        <w:tblStyle w:val="KlavuzTablo5Koyu-Vurgu4"/>
        <w:tblW w:w="7460" w:type="dxa"/>
        <w:tblLayout w:type="fixed"/>
        <w:tblLook w:val="0000" w:firstRow="0" w:lastRow="0" w:firstColumn="0" w:lastColumn="0" w:noHBand="0" w:noVBand="0"/>
      </w:tblPr>
      <w:tblGrid>
        <w:gridCol w:w="1099"/>
        <w:gridCol w:w="1798"/>
        <w:gridCol w:w="87"/>
        <w:gridCol w:w="4476"/>
      </w:tblGrid>
      <w:tr w:rsidR="00D35F7A" w14:paraId="03F1F257" w14:textId="77777777" w:rsidTr="00D35F7A">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99" w:type="dxa"/>
            <w:vMerge w:val="restart"/>
            <w:tcBorders>
              <w:top w:val="single" w:sz="4" w:space="0" w:color="auto"/>
              <w:left w:val="single" w:sz="4" w:space="0" w:color="auto"/>
              <w:right w:val="single" w:sz="4" w:space="0" w:color="auto"/>
            </w:tcBorders>
            <w:shd w:val="clear" w:color="auto" w:fill="BDF6FF" w:themeFill="accent1" w:themeFillTint="33"/>
          </w:tcPr>
          <w:p w14:paraId="67861AC7" w14:textId="77777777" w:rsidR="00D35F7A" w:rsidRDefault="00D35F7A" w:rsidP="00531EE4">
            <w:r>
              <w:rPr>
                <w:noProof/>
              </w:rPr>
              <mc:AlternateContent>
                <mc:Choice Requires="wps">
                  <w:drawing>
                    <wp:anchor distT="0" distB="0" distL="114300" distR="114300" simplePos="0" relativeHeight="251677696" behindDoc="0" locked="0" layoutInCell="1" allowOverlap="1" wp14:anchorId="259680C4" wp14:editId="19D6A8DC">
                      <wp:simplePos x="0" y="0"/>
                      <wp:positionH relativeFrom="column">
                        <wp:posOffset>-1283124</wp:posOffset>
                      </wp:positionH>
                      <wp:positionV relativeFrom="paragraph">
                        <wp:posOffset>1336040</wp:posOffset>
                      </wp:positionV>
                      <wp:extent cx="2973705" cy="851535"/>
                      <wp:effectExtent l="0" t="0" r="0" b="0"/>
                      <wp:wrapNone/>
                      <wp:docPr id="9" name="Metin Kutusu 9"/>
                      <wp:cNvGraphicFramePr/>
                      <a:graphic xmlns:a="http://schemas.openxmlformats.org/drawingml/2006/main">
                        <a:graphicData uri="http://schemas.microsoft.com/office/word/2010/wordprocessingShape">
                          <wps:wsp>
                            <wps:cNvSpPr txBox="1"/>
                            <wps:spPr>
                              <a:xfrm rot="16200000">
                                <a:off x="0" y="0"/>
                                <a:ext cx="2973705" cy="851535"/>
                              </a:xfrm>
                              <a:prstGeom prst="rect">
                                <a:avLst/>
                              </a:prstGeom>
                              <a:noFill/>
                              <a:ln>
                                <a:noFill/>
                              </a:ln>
                            </wps:spPr>
                            <wps:txbx>
                              <w:txbxContent>
                                <w:p w14:paraId="65099725" w14:textId="30289580" w:rsidR="00D35F7A" w:rsidRPr="00A21F85" w:rsidRDefault="00D35F7A" w:rsidP="00D35F7A">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680C4" id="Metin Kutusu 9" o:spid="_x0000_s1031" type="#_x0000_t202" style="position:absolute;margin-left:-101.05pt;margin-top:105.2pt;width:234.15pt;height:67.0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" filled="f" stroked="f">
                      <v:textbox>
                        <w:txbxContent>
                          <w:p w14:paraId="65099725" w14:textId="30289580" w:rsidR="00D35F7A" w:rsidRPr="00A21F85" w:rsidRDefault="00D35F7A" w:rsidP="00D35F7A">
                            <w:pPr>
                              <w:jc w:val="cente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TOPL</w:t>
                            </w:r>
                            <w:r w:rsidRPr="004C657B">
                              <w:rPr>
                                <w:color w:val="00505C" w:themeColor="accent1"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w:t>
                            </w:r>
                            <w:r w:rsidRPr="004C657B">
                              <w:rPr>
                                <w:color w:val="00505C"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w:t>
                            </w:r>
                            <w:r>
                              <w:rPr>
                                <w:color w:val="00A0B8"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v:shape>
                  </w:pict>
                </mc:Fallback>
              </mc:AlternateContent>
            </w:r>
          </w:p>
        </w:tc>
        <w:tc>
          <w:tcPr>
            <w:tcW w:w="6361" w:type="dxa"/>
            <w:gridSpan w:val="3"/>
            <w:tcBorders>
              <w:top w:val="single" w:sz="4" w:space="0" w:color="auto"/>
              <w:left w:val="single" w:sz="4" w:space="0" w:color="auto"/>
              <w:right w:val="single" w:sz="4" w:space="0" w:color="auto"/>
            </w:tcBorders>
            <w:shd w:val="clear" w:color="auto" w:fill="007789" w:themeFill="accent1" w:themeFillShade="BF"/>
          </w:tcPr>
          <w:p w14:paraId="1EBE41E0" w14:textId="77777777" w:rsidR="00D35F7A" w:rsidRPr="00706E4E" w:rsidRDefault="00D35F7A" w:rsidP="00531E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2F2F2" w:themeColor="background1" w:themeShade="F2"/>
              </w:rPr>
            </w:pPr>
            <w:r w:rsidRPr="00706E4E">
              <w:rPr>
                <w:rFonts w:asciiTheme="majorBidi" w:hAnsiTheme="majorBidi" w:cstheme="majorBidi"/>
                <w:color w:val="F2F2F2" w:themeColor="background1" w:themeShade="F2"/>
              </w:rPr>
              <w:t>TOPLANTI KATILIMCILARI:</w:t>
            </w:r>
          </w:p>
        </w:tc>
      </w:tr>
      <w:tr w:rsidR="00D35F7A" w14:paraId="75285CB9" w14:textId="77777777" w:rsidTr="00D35F7A">
        <w:trPr>
          <w:trHeight w:val="43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73EA9D6A" w14:textId="77777777" w:rsidR="00D35F7A" w:rsidRDefault="00D35F7A" w:rsidP="00531EE4"/>
        </w:tc>
        <w:tc>
          <w:tcPr>
            <w:tcW w:w="1798" w:type="dxa"/>
            <w:tcBorders>
              <w:top w:val="single" w:sz="4" w:space="0" w:color="auto"/>
              <w:left w:val="single" w:sz="4" w:space="0" w:color="auto"/>
            </w:tcBorders>
          </w:tcPr>
          <w:p w14:paraId="0AA5D2FD"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21181616048</w:t>
            </w:r>
          </w:p>
        </w:tc>
        <w:tc>
          <w:tcPr>
            <w:cnfStyle w:val="000010000000" w:firstRow="0" w:lastRow="0" w:firstColumn="0" w:lastColumn="0" w:oddVBand="1" w:evenVBand="0" w:oddHBand="0" w:evenHBand="0" w:firstRowFirstColumn="0" w:firstRowLastColumn="0" w:lastRowFirstColumn="0" w:lastRowLastColumn="0"/>
            <w:tcW w:w="4563" w:type="dxa"/>
            <w:gridSpan w:val="2"/>
            <w:tcBorders>
              <w:right w:val="single" w:sz="4" w:space="0" w:color="auto"/>
            </w:tcBorders>
            <w:shd w:val="clear" w:color="auto" w:fill="007789" w:themeFill="accent1" w:themeFillShade="BF"/>
          </w:tcPr>
          <w:p w14:paraId="169BE18B" w14:textId="77777777" w:rsidR="00D35F7A" w:rsidRPr="00706E4E" w:rsidRDefault="00D35F7A" w:rsidP="00531EE4">
            <w:pPr>
              <w:rPr>
                <w:color w:val="D6ECFF" w:themeColor="background2"/>
                <w:sz w:val="20"/>
                <w:szCs w:val="20"/>
              </w:rPr>
            </w:pPr>
            <w:r w:rsidRPr="00706E4E">
              <w:rPr>
                <w:color w:val="D6ECFF" w:themeColor="background2"/>
                <w:sz w:val="20"/>
                <w:szCs w:val="20"/>
              </w:rPr>
              <w:t>İlayda KARKUŞ</w:t>
            </w:r>
          </w:p>
        </w:tc>
      </w:tr>
      <w:tr w:rsidR="00D35F7A" w14:paraId="1105E700" w14:textId="77777777" w:rsidTr="00D35F7A">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287A0D22" w14:textId="77777777" w:rsidR="00D35F7A" w:rsidRDefault="00D35F7A" w:rsidP="00531EE4"/>
        </w:tc>
        <w:tc>
          <w:tcPr>
            <w:tcW w:w="1798" w:type="dxa"/>
            <w:tcBorders>
              <w:left w:val="single" w:sz="4" w:space="0" w:color="auto"/>
            </w:tcBorders>
            <w:shd w:val="clear" w:color="auto" w:fill="BDF6FF" w:themeFill="accent1" w:themeFillTint="33"/>
          </w:tcPr>
          <w:p w14:paraId="6D56A8CA"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21118616054</w:t>
            </w:r>
          </w:p>
        </w:tc>
        <w:tc>
          <w:tcPr>
            <w:cnfStyle w:val="000010000000" w:firstRow="0" w:lastRow="0" w:firstColumn="0" w:lastColumn="0" w:oddVBand="1" w:evenVBand="0" w:oddHBand="0" w:evenHBand="0" w:firstRowFirstColumn="0" w:firstRowLastColumn="0" w:lastRowFirstColumn="0" w:lastRowLastColumn="0"/>
            <w:tcW w:w="4563" w:type="dxa"/>
            <w:gridSpan w:val="2"/>
            <w:tcBorders>
              <w:right w:val="single" w:sz="4" w:space="0" w:color="auto"/>
            </w:tcBorders>
            <w:shd w:val="clear" w:color="auto" w:fill="007789" w:themeFill="accent1" w:themeFillShade="BF"/>
          </w:tcPr>
          <w:p w14:paraId="30964C9D" w14:textId="77777777" w:rsidR="00D35F7A" w:rsidRPr="00706E4E" w:rsidRDefault="00D35F7A" w:rsidP="00531EE4">
            <w:pPr>
              <w:rPr>
                <w:color w:val="D6ECFF" w:themeColor="background2"/>
                <w:sz w:val="20"/>
                <w:szCs w:val="20"/>
              </w:rPr>
            </w:pPr>
            <w:r w:rsidRPr="00706E4E">
              <w:rPr>
                <w:color w:val="D6ECFF" w:themeColor="background2"/>
                <w:sz w:val="20"/>
                <w:szCs w:val="20"/>
              </w:rPr>
              <w:t>Muhammet TÜRKSOY</w:t>
            </w:r>
          </w:p>
        </w:tc>
      </w:tr>
      <w:tr w:rsidR="00D35F7A" w14:paraId="6B8039D3" w14:textId="77777777" w:rsidTr="00D35F7A">
        <w:trPr>
          <w:trHeight w:val="43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2A7B94D0" w14:textId="77777777" w:rsidR="00D35F7A" w:rsidRDefault="00D35F7A" w:rsidP="00531EE4"/>
        </w:tc>
        <w:tc>
          <w:tcPr>
            <w:tcW w:w="1798" w:type="dxa"/>
            <w:tcBorders>
              <w:left w:val="single" w:sz="4" w:space="0" w:color="auto"/>
            </w:tcBorders>
          </w:tcPr>
          <w:p w14:paraId="6208B0AC"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21118616060</w:t>
            </w:r>
          </w:p>
        </w:tc>
        <w:tc>
          <w:tcPr>
            <w:cnfStyle w:val="000010000000" w:firstRow="0" w:lastRow="0" w:firstColumn="0" w:lastColumn="0" w:oddVBand="1" w:evenVBand="0" w:oddHBand="0" w:evenHBand="0" w:firstRowFirstColumn="0" w:firstRowLastColumn="0" w:lastRowFirstColumn="0" w:lastRowLastColumn="0"/>
            <w:tcW w:w="4563" w:type="dxa"/>
            <w:gridSpan w:val="2"/>
            <w:tcBorders>
              <w:right w:val="single" w:sz="4" w:space="0" w:color="auto"/>
            </w:tcBorders>
            <w:shd w:val="clear" w:color="auto" w:fill="007789" w:themeFill="accent1" w:themeFillShade="BF"/>
          </w:tcPr>
          <w:p w14:paraId="026EB0C5" w14:textId="77777777" w:rsidR="00D35F7A" w:rsidRPr="00706E4E" w:rsidRDefault="00D35F7A" w:rsidP="00531EE4">
            <w:pPr>
              <w:rPr>
                <w:color w:val="D6ECFF" w:themeColor="background2"/>
                <w:sz w:val="20"/>
                <w:szCs w:val="20"/>
              </w:rPr>
            </w:pPr>
            <w:r w:rsidRPr="00706E4E">
              <w:rPr>
                <w:color w:val="D6ECFF" w:themeColor="background2"/>
                <w:sz w:val="20"/>
                <w:szCs w:val="20"/>
              </w:rPr>
              <w:t>Mevlüt Can SILACI</w:t>
            </w:r>
          </w:p>
        </w:tc>
      </w:tr>
      <w:tr w:rsidR="00D35F7A" w14:paraId="4E0B2667" w14:textId="77777777" w:rsidTr="00D35F7A">
        <w:trPr>
          <w:cnfStyle w:val="000000100000" w:firstRow="0" w:lastRow="0" w:firstColumn="0" w:lastColumn="0" w:oddVBand="0" w:evenVBand="0" w:oddHBand="1" w:evenHBand="0" w:firstRowFirstColumn="0" w:firstRowLastColumn="0" w:lastRowFirstColumn="0" w:lastRowLastColumn="0"/>
          <w:trHeight w:val="512"/>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31373FB4" w14:textId="77777777" w:rsidR="00D35F7A" w:rsidRDefault="00D35F7A" w:rsidP="00531EE4"/>
        </w:tc>
        <w:tc>
          <w:tcPr>
            <w:tcW w:w="6361" w:type="dxa"/>
            <w:gridSpan w:val="3"/>
            <w:tcBorders>
              <w:left w:val="single" w:sz="4" w:space="0" w:color="auto"/>
              <w:right w:val="single" w:sz="4" w:space="0" w:color="auto"/>
            </w:tcBorders>
            <w:shd w:val="clear" w:color="auto" w:fill="007789" w:themeFill="accent1" w:themeFillShade="BF"/>
          </w:tcPr>
          <w:p w14:paraId="2F93A419"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rsidRPr="00706E4E">
              <w:rPr>
                <w:color w:val="D6ECFF" w:themeColor="background2"/>
              </w:rPr>
              <w:t>TOPLANTI KONUSU:</w:t>
            </w:r>
          </w:p>
        </w:tc>
      </w:tr>
      <w:tr w:rsidR="00D35F7A" w14:paraId="0F123A92" w14:textId="77777777" w:rsidTr="00D35F7A">
        <w:trPr>
          <w:trHeight w:val="510"/>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1CCD16A9" w14:textId="77777777" w:rsidR="00D35F7A" w:rsidRDefault="00D35F7A" w:rsidP="00531EE4"/>
        </w:tc>
        <w:tc>
          <w:tcPr>
            <w:tcW w:w="6361" w:type="dxa"/>
            <w:gridSpan w:val="3"/>
            <w:tcBorders>
              <w:left w:val="single" w:sz="4" w:space="0" w:color="auto"/>
              <w:right w:val="single" w:sz="4" w:space="0" w:color="auto"/>
            </w:tcBorders>
            <w:shd w:val="clear" w:color="auto" w:fill="BDF6FF" w:themeFill="accent1" w:themeFillTint="33"/>
          </w:tcPr>
          <w:p w14:paraId="02EB11B0" w14:textId="098798AD" w:rsidR="00D35F7A" w:rsidRDefault="00D35F7A" w:rsidP="00531EE4">
            <w:pPr>
              <w:cnfStyle w:val="000000000000" w:firstRow="0" w:lastRow="0" w:firstColumn="0" w:lastColumn="0" w:oddVBand="0" w:evenVBand="0" w:oddHBand="0" w:evenHBand="0" w:firstRowFirstColumn="0" w:firstRowLastColumn="0" w:lastRowFirstColumn="0" w:lastRowLastColumn="0"/>
            </w:pPr>
            <w:r>
              <w:t>Proje bitiş</w:t>
            </w:r>
          </w:p>
        </w:tc>
      </w:tr>
      <w:tr w:rsidR="00D35F7A" w14:paraId="756B5626" w14:textId="77777777" w:rsidTr="00D35F7A">
        <w:trPr>
          <w:cnfStyle w:val="000000100000" w:firstRow="0" w:lastRow="0" w:firstColumn="0" w:lastColumn="0" w:oddVBand="0" w:evenVBand="0" w:oddHBand="1"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495DBE45" w14:textId="77777777" w:rsidR="00D35F7A" w:rsidRDefault="00D35F7A" w:rsidP="00531EE4"/>
        </w:tc>
        <w:tc>
          <w:tcPr>
            <w:tcW w:w="6361" w:type="dxa"/>
            <w:gridSpan w:val="3"/>
            <w:tcBorders>
              <w:left w:val="single" w:sz="4" w:space="0" w:color="auto"/>
              <w:right w:val="single" w:sz="4" w:space="0" w:color="auto"/>
            </w:tcBorders>
            <w:shd w:val="clear" w:color="auto" w:fill="007789" w:themeFill="accent1" w:themeFillShade="BF"/>
          </w:tcPr>
          <w:p w14:paraId="2C5935A2"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rsidRPr="00A21F85">
              <w:rPr>
                <w:color w:val="D6ECFF" w:themeColor="background2"/>
              </w:rPr>
              <w:t xml:space="preserve">TOPLANTI </w:t>
            </w:r>
            <w:r>
              <w:rPr>
                <w:color w:val="D6ECFF" w:themeColor="background2"/>
              </w:rPr>
              <w:t>SONUCU</w:t>
            </w:r>
            <w:r w:rsidRPr="00A21F85">
              <w:rPr>
                <w:color w:val="D6ECFF" w:themeColor="background2"/>
              </w:rPr>
              <w:t>:</w:t>
            </w:r>
          </w:p>
        </w:tc>
      </w:tr>
      <w:tr w:rsidR="00D35F7A" w14:paraId="374D2247" w14:textId="77777777" w:rsidTr="00D35F7A">
        <w:trPr>
          <w:trHeight w:val="802"/>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31D4E8E4" w14:textId="77777777" w:rsidR="00D35F7A" w:rsidRDefault="00D35F7A" w:rsidP="00531EE4"/>
        </w:tc>
        <w:tc>
          <w:tcPr>
            <w:tcW w:w="6361" w:type="dxa"/>
            <w:gridSpan w:val="3"/>
            <w:tcBorders>
              <w:left w:val="single" w:sz="4" w:space="0" w:color="auto"/>
              <w:bottom w:val="single" w:sz="4" w:space="0" w:color="auto"/>
              <w:right w:val="single" w:sz="4" w:space="0" w:color="auto"/>
            </w:tcBorders>
            <w:shd w:val="clear" w:color="auto" w:fill="BDF6FF" w:themeFill="accent1" w:themeFillTint="33"/>
          </w:tcPr>
          <w:p w14:paraId="2DBC32CE"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-Proje son düzenlemeler yapıldı.</w:t>
            </w:r>
          </w:p>
          <w:p w14:paraId="5B2BB860" w14:textId="04C47E7D" w:rsidR="00D35F7A" w:rsidRDefault="00D35F7A" w:rsidP="00531EE4">
            <w:pPr>
              <w:cnfStyle w:val="000000000000" w:firstRow="0" w:lastRow="0" w:firstColumn="0" w:lastColumn="0" w:oddVBand="0" w:evenVBand="0" w:oddHBand="0" w:evenHBand="0" w:firstRowFirstColumn="0" w:firstRowLastColumn="0" w:lastRowFirstColumn="0" w:lastRowLastColumn="0"/>
            </w:pPr>
            <w:r>
              <w:t>-Proje sunumuna çalışıldı.</w:t>
            </w:r>
          </w:p>
        </w:tc>
      </w:tr>
      <w:tr w:rsidR="00D35F7A" w14:paraId="13B01EE4" w14:textId="77777777" w:rsidTr="00B67474">
        <w:trPr>
          <w:cnfStyle w:val="000000100000" w:firstRow="0" w:lastRow="0" w:firstColumn="0" w:lastColumn="0" w:oddVBand="0" w:evenVBand="0" w:oddHBand="1" w:evenHBand="0" w:firstRowFirstColumn="0" w:firstRowLastColumn="0" w:lastRowFirstColumn="0" w:lastRowLastColumn="0"/>
          <w:trHeight w:val="36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2528CABF" w14:textId="77777777" w:rsidR="00D35F7A" w:rsidRDefault="00D35F7A" w:rsidP="00531EE4"/>
        </w:tc>
        <w:tc>
          <w:tcPr>
            <w:tcW w:w="1885"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28F6C9C5"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Can SILACI</w:t>
            </w:r>
          </w:p>
        </w:tc>
        <w:tc>
          <w:tcPr>
            <w:cnfStyle w:val="000010000000" w:firstRow="0" w:lastRow="0" w:firstColumn="0" w:lastColumn="0" w:oddVBand="1" w:evenVBand="0" w:oddHBand="0" w:evenHBand="0" w:firstRowFirstColumn="0" w:firstRowLastColumn="0" w:lastRowFirstColumn="0" w:lastRowLastColumn="0"/>
            <w:tcW w:w="4476"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1EA74FE1" w14:textId="6EFAAC96" w:rsidR="00D35F7A" w:rsidRDefault="00D35F7A" w:rsidP="00531EE4">
            <w:r>
              <w:t xml:space="preserve">Proje sunumu hazırlama, </w:t>
            </w:r>
            <w:proofErr w:type="spellStart"/>
            <w:r>
              <w:t>classların</w:t>
            </w:r>
            <w:proofErr w:type="spellEnd"/>
            <w:r>
              <w:t xml:space="preserve"> bir araya gelmesi kod yazımının sonu </w:t>
            </w:r>
          </w:p>
        </w:tc>
      </w:tr>
      <w:tr w:rsidR="00D35F7A" w14:paraId="554CACEC" w14:textId="77777777" w:rsidTr="00B67474">
        <w:trPr>
          <w:trHeight w:val="365"/>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right w:val="single" w:sz="4" w:space="0" w:color="auto"/>
            </w:tcBorders>
            <w:shd w:val="clear" w:color="auto" w:fill="BDF6FF" w:themeFill="accent1" w:themeFillTint="33"/>
          </w:tcPr>
          <w:p w14:paraId="669DD47D" w14:textId="77777777" w:rsidR="00D35F7A" w:rsidRDefault="00D35F7A" w:rsidP="00531EE4"/>
        </w:tc>
        <w:tc>
          <w:tcPr>
            <w:tcW w:w="1885"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4FED9A13" w14:textId="77777777" w:rsidR="00D35F7A" w:rsidRDefault="00D35F7A" w:rsidP="00531EE4">
            <w:pPr>
              <w:cnfStyle w:val="000000000000" w:firstRow="0" w:lastRow="0" w:firstColumn="0" w:lastColumn="0" w:oddVBand="0" w:evenVBand="0" w:oddHBand="0" w:evenHBand="0" w:firstRowFirstColumn="0" w:firstRowLastColumn="0" w:lastRowFirstColumn="0" w:lastRowLastColumn="0"/>
            </w:pPr>
            <w:r>
              <w:t>İlayda KARKUŞ</w:t>
            </w:r>
          </w:p>
        </w:tc>
        <w:tc>
          <w:tcPr>
            <w:cnfStyle w:val="000010000000" w:firstRow="0" w:lastRow="0" w:firstColumn="0" w:lastColumn="0" w:oddVBand="1" w:evenVBand="0" w:oddHBand="0" w:evenHBand="0" w:firstRowFirstColumn="0" w:firstRowLastColumn="0" w:lastRowFirstColumn="0" w:lastRowLastColumn="0"/>
            <w:tcW w:w="4476"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693C9C7F" w14:textId="54417D3C" w:rsidR="00D35F7A" w:rsidRDefault="00D35F7A" w:rsidP="00531EE4">
            <w:r>
              <w:t xml:space="preserve">Proje raporu hazırlama, </w:t>
            </w:r>
            <w:proofErr w:type="spellStart"/>
            <w:r>
              <w:t>classların</w:t>
            </w:r>
            <w:proofErr w:type="spellEnd"/>
            <w:r>
              <w:t xml:space="preserve"> bir araya gelmesi kod yazımının sonu</w:t>
            </w:r>
          </w:p>
        </w:tc>
      </w:tr>
      <w:tr w:rsidR="00D35F7A" w14:paraId="6EB500EF" w14:textId="77777777" w:rsidTr="00B67474">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1099" w:type="dxa"/>
            <w:vMerge/>
            <w:tcBorders>
              <w:left w:val="single" w:sz="4" w:space="0" w:color="auto"/>
              <w:bottom w:val="single" w:sz="4" w:space="0" w:color="auto"/>
              <w:right w:val="single" w:sz="4" w:space="0" w:color="auto"/>
            </w:tcBorders>
            <w:shd w:val="clear" w:color="auto" w:fill="BDF6FF" w:themeFill="accent1" w:themeFillTint="33"/>
          </w:tcPr>
          <w:p w14:paraId="7992AC14" w14:textId="77777777" w:rsidR="00D35F7A" w:rsidRDefault="00D35F7A" w:rsidP="00531EE4"/>
        </w:tc>
        <w:tc>
          <w:tcPr>
            <w:tcW w:w="1885" w:type="dxa"/>
            <w:gridSpan w:val="2"/>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0AE06D03" w14:textId="77777777" w:rsidR="00D35F7A" w:rsidRDefault="00D35F7A" w:rsidP="00531EE4">
            <w:pPr>
              <w:cnfStyle w:val="000000100000" w:firstRow="0" w:lastRow="0" w:firstColumn="0" w:lastColumn="0" w:oddVBand="0" w:evenVBand="0" w:oddHBand="1" w:evenHBand="0" w:firstRowFirstColumn="0" w:firstRowLastColumn="0" w:lastRowFirstColumn="0" w:lastRowLastColumn="0"/>
            </w:pPr>
            <w:r>
              <w:t>Muhammet TÜRKSOY</w:t>
            </w:r>
          </w:p>
        </w:tc>
        <w:tc>
          <w:tcPr>
            <w:cnfStyle w:val="000010000000" w:firstRow="0" w:lastRow="0" w:firstColumn="0" w:lastColumn="0" w:oddVBand="1" w:evenVBand="0" w:oddHBand="0" w:evenHBand="0" w:firstRowFirstColumn="0" w:firstRowLastColumn="0" w:lastRowFirstColumn="0" w:lastRowLastColumn="0"/>
            <w:tcW w:w="4476" w:type="dxa"/>
            <w:tcBorders>
              <w:top w:val="single" w:sz="4" w:space="0" w:color="auto"/>
              <w:left w:val="single" w:sz="4" w:space="0" w:color="auto"/>
              <w:bottom w:val="single" w:sz="4" w:space="0" w:color="auto"/>
              <w:right w:val="single" w:sz="4" w:space="0" w:color="auto"/>
            </w:tcBorders>
            <w:shd w:val="clear" w:color="auto" w:fill="BDF6FF" w:themeFill="accent1" w:themeFillTint="33"/>
          </w:tcPr>
          <w:p w14:paraId="5EC2B560" w14:textId="2A5337A0" w:rsidR="00D35F7A" w:rsidRDefault="00D35F7A" w:rsidP="00531EE4">
            <w:r>
              <w:t xml:space="preserve">Proje raporu hazırlama, </w:t>
            </w:r>
            <w:proofErr w:type="spellStart"/>
            <w:r>
              <w:t>classların</w:t>
            </w:r>
            <w:proofErr w:type="spellEnd"/>
            <w:r>
              <w:t xml:space="preserve"> bir araya gelmesi kod yazımının sonu</w:t>
            </w:r>
          </w:p>
        </w:tc>
      </w:tr>
    </w:tbl>
    <w:p w14:paraId="39F315ED" w14:textId="6E9F5C7B" w:rsidR="00303B93" w:rsidRDefault="00303B93" w:rsidP="00B67474">
      <w:pPr>
        <w:pStyle w:val="Balk1"/>
      </w:pPr>
    </w:p>
    <w:p w14:paraId="47B4FAFE" w14:textId="6641F639" w:rsidR="00303B93" w:rsidRDefault="00303B93" w:rsidP="00303B93">
      <w:r>
        <w:t>Projemiz bu toplantılar sonucunda açığa çıkmıştır. Projemizin planlamasını ve görevlendirmeyi daha net gösterebilmek için bir proje döngüsü hazırladık:</w:t>
      </w:r>
    </w:p>
    <w:p w14:paraId="574B098F" w14:textId="77777777" w:rsidR="00CC7D7F" w:rsidRDefault="00CC7D7F" w:rsidP="00303B93">
      <w:pPr>
        <w:rPr>
          <w:color w:val="00A0B8" w:themeColor="accent1"/>
          <w:sz w:val="40"/>
          <w:szCs w:val="40"/>
        </w:rPr>
      </w:pPr>
    </w:p>
    <w:p w14:paraId="1298FAC7" w14:textId="09D1F906" w:rsidR="00204B79" w:rsidRPr="00204B79" w:rsidRDefault="00F24BDD" w:rsidP="00303B93">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80768" behindDoc="1" locked="0" layoutInCell="1" allowOverlap="1" wp14:anchorId="54523460" wp14:editId="706FA7D2">
                <wp:simplePos x="0" y="0"/>
                <wp:positionH relativeFrom="column">
                  <wp:posOffset>-822960</wp:posOffset>
                </wp:positionH>
                <wp:positionV relativeFrom="paragraph">
                  <wp:posOffset>17145</wp:posOffset>
                </wp:positionV>
                <wp:extent cx="6934200" cy="6263640"/>
                <wp:effectExtent l="0" t="0" r="19050" b="22860"/>
                <wp:wrapNone/>
                <wp:docPr id="14" name="Oval 14"/>
                <wp:cNvGraphicFramePr/>
                <a:graphic xmlns:a="http://schemas.openxmlformats.org/drawingml/2006/main">
                  <a:graphicData uri="http://schemas.microsoft.com/office/word/2010/wordprocessingShape">
                    <wps:wsp>
                      <wps:cNvSpPr/>
                      <wps:spPr>
                        <a:xfrm>
                          <a:off x="0" y="0"/>
                          <a:ext cx="6934200" cy="6263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4C170" id="Oval 14" o:spid="_x0000_s1026" style="position:absolute;margin-left:-64.8pt;margin-top:1.35pt;width:546pt;height:493.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" fillcolor="white [3201]" strokecolor="#1ab39f [3209]" strokeweight="2pt"/>
            </w:pict>
          </mc:Fallback>
        </mc:AlternateContent>
      </w:r>
      <w:r w:rsidR="00204B79">
        <w:rPr>
          <w:color w:val="00A0B8" w:themeColor="accent1"/>
          <w:sz w:val="40"/>
          <w:szCs w:val="40"/>
        </w:rPr>
        <w:t xml:space="preserve">                          </w:t>
      </w:r>
    </w:p>
    <w:p w14:paraId="6ACBC03B" w14:textId="6831FF30" w:rsidR="00204B79" w:rsidRPr="00204B79" w:rsidRDefault="00F24BDD" w:rsidP="00F24BDD">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98176" behindDoc="0" locked="0" layoutInCell="1" allowOverlap="1" wp14:anchorId="21AD293B" wp14:editId="69BB6F75">
                <wp:simplePos x="0" y="0"/>
                <wp:positionH relativeFrom="column">
                  <wp:posOffset>641575</wp:posOffset>
                </wp:positionH>
                <wp:positionV relativeFrom="paragraph">
                  <wp:posOffset>387993</wp:posOffset>
                </wp:positionV>
                <wp:extent cx="1052690" cy="964805"/>
                <wp:effectExtent l="0" t="0" r="0" b="0"/>
                <wp:wrapNone/>
                <wp:docPr id="32" name="Ok: Çember 32"/>
                <wp:cNvGraphicFramePr/>
                <a:graphic xmlns:a="http://schemas.openxmlformats.org/drawingml/2006/main">
                  <a:graphicData uri="http://schemas.microsoft.com/office/word/2010/wordprocessingShape">
                    <wps:wsp>
                      <wps:cNvSpPr/>
                      <wps:spPr>
                        <a:xfrm rot="7382233" flipV="1">
                          <a:off x="0" y="0"/>
                          <a:ext cx="1052690" cy="964805"/>
                        </a:xfrm>
                        <a:prstGeom prst="circularArrow">
                          <a:avLst>
                            <a:gd name="adj1" fmla="val 12500"/>
                            <a:gd name="adj2" fmla="val 1142319"/>
                            <a:gd name="adj3" fmla="val 20457681"/>
                            <a:gd name="adj4" fmla="val 10800000"/>
                            <a:gd name="adj5" fmla="val 17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F8B9" id="Ok: Çember 32" o:spid="_x0000_s1026" style="position:absolute;margin-left:50.5pt;margin-top:30.55pt;width:82.9pt;height:75.95pt;rotation:-8063367fd;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2690,964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" path="m104884,482403v,-190118,157832,-350574,368390,-374514c674361,85026,865135,193621,927417,366404r100260,l887506,482402,697308,366404r97486,c734916,265355,604619,209704,474021,229400,330271,251079,225485,357748,225485,482403r-120601,xe" fillcolor="#00a0b8 [3204]" strokecolor="#004f5b [1604]" strokeweight="2pt">
                <v:path arrowok="t" o:connecttype="custom" o:connectlocs="104884,482403;473274,107889;927417,366404;1027677,366404;887506,482402;697308,366404;794794,366404;474021,229400;225485,482403;104884,482403" o:connectangles="0,0,0,0,0,0,0,0,0,0"/>
              </v:shape>
            </w:pict>
          </mc:Fallback>
        </mc:AlternateContent>
      </w:r>
      <w:r w:rsidR="00204B79">
        <w:rPr>
          <w:color w:val="00A0B8" w:themeColor="accent1"/>
          <w:sz w:val="40"/>
          <w:szCs w:val="40"/>
        </w:rPr>
        <w:t xml:space="preserve">               </w:t>
      </w:r>
      <w:r w:rsidR="00204B79" w:rsidRPr="00204B79">
        <w:rPr>
          <w:color w:val="00A0B8" w:themeColor="accent1"/>
          <w:sz w:val="40"/>
          <w:szCs w:val="40"/>
        </w:rPr>
        <w:t>ROJE FİKRİ BELİRLEMEK</w:t>
      </w:r>
    </w:p>
    <w:p w14:paraId="01EDE3C6" w14:textId="1CEEEE63" w:rsidR="00204B79" w:rsidRDefault="00F24BDD" w:rsidP="00204B79">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96128" behindDoc="0" locked="0" layoutInCell="1" allowOverlap="1" wp14:anchorId="20E04454" wp14:editId="3CA062BF">
                <wp:simplePos x="0" y="0"/>
                <wp:positionH relativeFrom="column">
                  <wp:posOffset>3213476</wp:posOffset>
                </wp:positionH>
                <wp:positionV relativeFrom="paragraph">
                  <wp:posOffset>39603</wp:posOffset>
                </wp:positionV>
                <wp:extent cx="961329" cy="798159"/>
                <wp:effectExtent l="0" t="0" r="0" b="0"/>
                <wp:wrapNone/>
                <wp:docPr id="31" name="Ok: Çember 31"/>
                <wp:cNvGraphicFramePr/>
                <a:graphic xmlns:a="http://schemas.openxmlformats.org/drawingml/2006/main">
                  <a:graphicData uri="http://schemas.microsoft.com/office/word/2010/wordprocessingShape">
                    <wps:wsp>
                      <wps:cNvSpPr/>
                      <wps:spPr>
                        <a:xfrm rot="14019096" flipV="1">
                          <a:off x="0" y="0"/>
                          <a:ext cx="961329" cy="798159"/>
                        </a:xfrm>
                        <a:prstGeom prst="circularArrow">
                          <a:avLst>
                            <a:gd name="adj1" fmla="val 12500"/>
                            <a:gd name="adj2" fmla="val 1142319"/>
                            <a:gd name="adj3" fmla="val 20457681"/>
                            <a:gd name="adj4" fmla="val 10800000"/>
                            <a:gd name="adj5" fmla="val 17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80D1" id="Ok: Çember 31" o:spid="_x0000_s1026" style="position:absolute;margin-left:253.05pt;margin-top:3.1pt;width:75.7pt;height:62.85pt;rotation:8280369fd;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1329,798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" path="m86768,399080v,-158839,150364,-292377,349415,-310314c616430,72523,787360,155987,850186,290920r80565,-1l824676,399079,657445,290919r76413,c673012,216543,555915,176185,437636,188824,293382,204239,186537,293705,186537,399079r-99769,1xe" fillcolor="#00a0b8 [3204]" strokecolor="#004f5b [1604]" strokeweight="2pt">
                <v:path arrowok="t" o:connecttype="custom" o:connectlocs="86768,399080;436183,88766;850186,290920;930751,290919;824676,399079;657445,290919;733858,290919;437636,188824;186537,399079;86768,399080" o:connectangles="0,0,0,0,0,0,0,0,0,0"/>
              </v:shape>
            </w:pict>
          </mc:Fallback>
        </mc:AlternateContent>
      </w:r>
    </w:p>
    <w:p w14:paraId="503AF160" w14:textId="31E649F8" w:rsidR="00204B79" w:rsidRDefault="00204B79" w:rsidP="00204B79">
      <w:pPr>
        <w:rPr>
          <w:color w:val="00A0B8" w:themeColor="accent1"/>
          <w:sz w:val="40"/>
          <w:szCs w:val="40"/>
        </w:rPr>
      </w:pPr>
    </w:p>
    <w:p w14:paraId="245C8055" w14:textId="6AB083D6" w:rsidR="00F24BDD" w:rsidRPr="00F24BDD" w:rsidRDefault="00CC7D7F" w:rsidP="00F24BDD">
      <w:r>
        <w:rPr>
          <w:noProof/>
        </w:rPr>
        <mc:AlternateContent>
          <mc:Choice Requires="wps">
            <w:drawing>
              <wp:anchor distT="0" distB="0" distL="114300" distR="114300" simplePos="0" relativeHeight="251700224" behindDoc="0" locked="0" layoutInCell="1" allowOverlap="1" wp14:anchorId="292A6D3D" wp14:editId="0BA7F513">
                <wp:simplePos x="0" y="0"/>
                <wp:positionH relativeFrom="column">
                  <wp:posOffset>929640</wp:posOffset>
                </wp:positionH>
                <wp:positionV relativeFrom="paragraph">
                  <wp:posOffset>65405</wp:posOffset>
                </wp:positionV>
                <wp:extent cx="2956560" cy="2346960"/>
                <wp:effectExtent l="0" t="0" r="0" b="0"/>
                <wp:wrapNone/>
                <wp:docPr id="33" name="Metin Kutusu 33"/>
                <wp:cNvGraphicFramePr/>
                <a:graphic xmlns:a="http://schemas.openxmlformats.org/drawingml/2006/main">
                  <a:graphicData uri="http://schemas.microsoft.com/office/word/2010/wordprocessingShape">
                    <wps:wsp>
                      <wps:cNvSpPr txBox="1"/>
                      <wps:spPr>
                        <a:xfrm>
                          <a:off x="0" y="0"/>
                          <a:ext cx="2956560" cy="2346960"/>
                        </a:xfrm>
                        <a:prstGeom prst="rect">
                          <a:avLst/>
                        </a:prstGeom>
                        <a:noFill/>
                        <a:ln>
                          <a:noFill/>
                        </a:ln>
                        <a:effectLst>
                          <a:innerShdw blurRad="114300">
                            <a:prstClr val="black"/>
                          </a:innerShdw>
                        </a:effectLst>
                      </wps:spPr>
                      <wps:txbx>
                        <w:txbxContent>
                          <w:p w14:paraId="417B2CCF" w14:textId="0BE381F9"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PROJE </w:t>
                            </w:r>
                          </w:p>
                          <w:p w14:paraId="31FDF0AB" w14:textId="7E71BD8A"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HAZIRLAMA</w:t>
                            </w:r>
                          </w:p>
                          <w:p w14:paraId="32A36AB8" w14:textId="1C5AC7CD"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DÖNGÜSÜ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A6D3D" id="Metin Kutusu 33" o:spid="_x0000_s1032" type="#_x0000_t202" style="position:absolute;margin-left:73.2pt;margin-top:5.15pt;width:232.8pt;height:18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" filled="f" stroked="f">
                <v:textbox>
                  <w:txbxContent>
                    <w:p w14:paraId="417B2CCF" w14:textId="0BE381F9"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PROJE </w:t>
                      </w:r>
                    </w:p>
                    <w:p w14:paraId="31FDF0AB" w14:textId="7E71BD8A"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HAZIRLAMA</w:t>
                      </w:r>
                    </w:p>
                    <w:p w14:paraId="32A36AB8" w14:textId="1C5AC7CD" w:rsidR="00CC7D7F" w:rsidRPr="00CC7D7F" w:rsidRDefault="00CC7D7F" w:rsidP="00CC7D7F">
                      <w:pPr>
                        <w:jc w:val="center"/>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C7D7F">
                        <w:rPr>
                          <w:b/>
                          <w:outline/>
                          <w:noProof/>
                          <w:color w:val="EA157A"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DÖNGÜSÜ</w:t>
                      </w:r>
                    </w:p>
                  </w:txbxContent>
                </v:textbox>
              </v:shape>
            </w:pict>
          </mc:Fallback>
        </mc:AlternateContent>
      </w:r>
      <w:r w:rsidR="00F24BDD">
        <w:rPr>
          <w:color w:val="00A0B8" w:themeColor="accent1"/>
          <w:sz w:val="40"/>
          <w:szCs w:val="40"/>
        </w:rPr>
        <w:t xml:space="preserve">       </w:t>
      </w:r>
      <w:r w:rsidR="00204B79" w:rsidRPr="00204B79">
        <w:rPr>
          <w:color w:val="00A0B8" w:themeColor="accent1"/>
          <w:sz w:val="40"/>
          <w:szCs w:val="40"/>
        </w:rPr>
        <w:t>PROJE</w:t>
      </w:r>
      <w:r w:rsidR="00F24BDD">
        <w:rPr>
          <w:color w:val="00A0B8" w:themeColor="accent1"/>
          <w:sz w:val="40"/>
          <w:szCs w:val="40"/>
        </w:rPr>
        <w:t xml:space="preserve">                                  </w:t>
      </w:r>
      <w:proofErr w:type="spellStart"/>
      <w:r w:rsidR="00F24BDD" w:rsidRPr="00204B79">
        <w:rPr>
          <w:color w:val="00A0B8" w:themeColor="accent1"/>
          <w:sz w:val="40"/>
          <w:szCs w:val="40"/>
        </w:rPr>
        <w:t>PROJE</w:t>
      </w:r>
      <w:proofErr w:type="spellEnd"/>
      <w:r w:rsidR="00F24BDD" w:rsidRPr="00204B79">
        <w:rPr>
          <w:color w:val="00A0B8" w:themeColor="accent1"/>
          <w:sz w:val="40"/>
          <w:szCs w:val="40"/>
        </w:rPr>
        <w:t xml:space="preserve"> SONU</w:t>
      </w:r>
    </w:p>
    <w:p w14:paraId="50237908" w14:textId="3ECBCA81" w:rsidR="00204B79" w:rsidRDefault="00F24BDD" w:rsidP="00F24BDD">
      <w:r>
        <w:rPr>
          <w:noProof/>
          <w:color w:val="00A0B8" w:themeColor="accent1"/>
          <w:sz w:val="40"/>
          <w:szCs w:val="40"/>
        </w:rPr>
        <mc:AlternateContent>
          <mc:Choice Requires="wps">
            <w:drawing>
              <wp:anchor distT="0" distB="0" distL="114300" distR="114300" simplePos="0" relativeHeight="251688960" behindDoc="0" locked="0" layoutInCell="1" allowOverlap="1" wp14:anchorId="20F530BF" wp14:editId="610E14A8">
                <wp:simplePos x="0" y="0"/>
                <wp:positionH relativeFrom="column">
                  <wp:posOffset>3829050</wp:posOffset>
                </wp:positionH>
                <wp:positionV relativeFrom="paragraph">
                  <wp:posOffset>23495</wp:posOffset>
                </wp:positionV>
                <wp:extent cx="560070" cy="681990"/>
                <wp:effectExtent l="19050" t="19050" r="30480" b="22860"/>
                <wp:wrapNone/>
                <wp:docPr id="25" name="Ok: Yukarı 25"/>
                <wp:cNvGraphicFramePr/>
                <a:graphic xmlns:a="http://schemas.openxmlformats.org/drawingml/2006/main">
                  <a:graphicData uri="http://schemas.microsoft.com/office/word/2010/wordprocessingShape">
                    <wps:wsp>
                      <wps:cNvSpPr/>
                      <wps:spPr>
                        <a:xfrm>
                          <a:off x="0" y="0"/>
                          <a:ext cx="560070" cy="6819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BF67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Ok: Yukarı 25" o:spid="_x0000_s1026" type="#_x0000_t68" style="position:absolute;margin-left:301.5pt;margin-top:1.85pt;width:44.1pt;height:5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" adj="8869" fillcolor="#00a0b8 [3204]" strokecolor="#004f5b [1604]" strokeweight="2pt"/>
            </w:pict>
          </mc:Fallback>
        </mc:AlternateContent>
      </w:r>
      <w:r>
        <w:rPr>
          <w:noProof/>
          <w:color w:val="00A0B8" w:themeColor="accent1"/>
          <w:sz w:val="40"/>
          <w:szCs w:val="40"/>
        </w:rPr>
        <mc:AlternateContent>
          <mc:Choice Requires="wps">
            <w:drawing>
              <wp:anchor distT="0" distB="0" distL="114300" distR="114300" simplePos="0" relativeHeight="251683840" behindDoc="0" locked="0" layoutInCell="1" allowOverlap="1" wp14:anchorId="7B3B58D3" wp14:editId="269C1E7D">
                <wp:simplePos x="0" y="0"/>
                <wp:positionH relativeFrom="column">
                  <wp:posOffset>521970</wp:posOffset>
                </wp:positionH>
                <wp:positionV relativeFrom="paragraph">
                  <wp:posOffset>389890</wp:posOffset>
                </wp:positionV>
                <wp:extent cx="499110" cy="457200"/>
                <wp:effectExtent l="19050" t="0" r="15240" b="38100"/>
                <wp:wrapNone/>
                <wp:docPr id="21" name="Ok: Aşağı 21"/>
                <wp:cNvGraphicFramePr/>
                <a:graphic xmlns:a="http://schemas.openxmlformats.org/drawingml/2006/main">
                  <a:graphicData uri="http://schemas.microsoft.com/office/word/2010/wordprocessingShape">
                    <wps:wsp>
                      <wps:cNvSpPr/>
                      <wps:spPr>
                        <a:xfrm>
                          <a:off x="0" y="0"/>
                          <a:ext cx="49911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407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21" o:spid="_x0000_s1026" type="#_x0000_t67" style="position:absolute;margin-left:41.1pt;margin-top:30.7pt;width:39.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" adj="10800" fillcolor="#00a0b8 [3204]" strokecolor="#004f5b [1604]" strokeweight="2pt"/>
            </w:pict>
          </mc:Fallback>
        </mc:AlternateContent>
      </w:r>
      <w:r w:rsidR="00204B79" w:rsidRPr="00204B79">
        <w:rPr>
          <w:color w:val="00A0B8" w:themeColor="accent1"/>
          <w:sz w:val="40"/>
          <w:szCs w:val="40"/>
        </w:rPr>
        <w:t xml:space="preserve"> PLANLAMASI</w:t>
      </w:r>
      <w:r w:rsidR="00204B79">
        <w:rPr>
          <w:color w:val="00A0B8" w:themeColor="accent1"/>
          <w:sz w:val="40"/>
          <w:szCs w:val="40"/>
        </w:rPr>
        <w:t xml:space="preserve">        </w:t>
      </w:r>
    </w:p>
    <w:p w14:paraId="07C6A2F0" w14:textId="2E88537E" w:rsidR="00204B79" w:rsidRDefault="00204B79" w:rsidP="00F24BDD">
      <w:pPr>
        <w:rPr>
          <w:color w:val="00A0B8" w:themeColor="accent1"/>
          <w:sz w:val="40"/>
          <w:szCs w:val="40"/>
        </w:rPr>
      </w:pPr>
    </w:p>
    <w:p w14:paraId="45830446" w14:textId="3F0D7C16" w:rsidR="00F24BDD" w:rsidRDefault="00204B79" w:rsidP="00F24BDD">
      <w:pPr>
        <w:rPr>
          <w:color w:val="00A0B8" w:themeColor="accent1"/>
          <w:sz w:val="40"/>
          <w:szCs w:val="40"/>
        </w:rPr>
      </w:pPr>
      <w:r w:rsidRPr="00204B79">
        <w:rPr>
          <w:color w:val="00A0B8" w:themeColor="accent1"/>
          <w:sz w:val="40"/>
          <w:szCs w:val="40"/>
        </w:rPr>
        <w:t>GÖREV</w:t>
      </w:r>
      <w:r w:rsidR="00F24BDD">
        <w:rPr>
          <w:color w:val="00A0B8" w:themeColor="accent1"/>
          <w:sz w:val="40"/>
          <w:szCs w:val="40"/>
        </w:rPr>
        <w:t xml:space="preserve">                                        </w:t>
      </w:r>
      <w:r w:rsidR="00F24BDD" w:rsidRPr="00204B79">
        <w:rPr>
          <w:color w:val="00A0B8" w:themeColor="accent1"/>
          <w:sz w:val="40"/>
          <w:szCs w:val="40"/>
        </w:rPr>
        <w:t>GÖREVLERİ</w:t>
      </w:r>
      <w:r w:rsidR="00F24BDD">
        <w:rPr>
          <w:color w:val="00A0B8" w:themeColor="accent1"/>
          <w:sz w:val="40"/>
          <w:szCs w:val="40"/>
        </w:rPr>
        <w:t xml:space="preserve">  </w:t>
      </w:r>
    </w:p>
    <w:p w14:paraId="4752A1DF" w14:textId="121E98CA" w:rsidR="00F24BDD" w:rsidRDefault="00F24BDD" w:rsidP="00F24BDD">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92032" behindDoc="0" locked="0" layoutInCell="1" allowOverlap="1" wp14:anchorId="67B27C4A" wp14:editId="7F451FE2">
                <wp:simplePos x="0" y="0"/>
                <wp:positionH relativeFrom="column">
                  <wp:posOffset>182880</wp:posOffset>
                </wp:positionH>
                <wp:positionV relativeFrom="paragraph">
                  <wp:posOffset>311785</wp:posOffset>
                </wp:positionV>
                <wp:extent cx="1326515" cy="1137920"/>
                <wp:effectExtent l="0" t="0" r="0" b="0"/>
                <wp:wrapNone/>
                <wp:docPr id="29" name="Ok: Çember 29"/>
                <wp:cNvGraphicFramePr/>
                <a:graphic xmlns:a="http://schemas.openxmlformats.org/drawingml/2006/main">
                  <a:graphicData uri="http://schemas.microsoft.com/office/word/2010/wordprocessingShape">
                    <wps:wsp>
                      <wps:cNvSpPr/>
                      <wps:spPr>
                        <a:xfrm rot="3659345" flipV="1">
                          <a:off x="0" y="0"/>
                          <a:ext cx="1326515" cy="1137920"/>
                        </a:xfrm>
                        <a:prstGeom prst="circularArrow">
                          <a:avLst>
                            <a:gd name="adj1" fmla="val 12500"/>
                            <a:gd name="adj2" fmla="val 1142319"/>
                            <a:gd name="adj3" fmla="val 20457681"/>
                            <a:gd name="adj4" fmla="val 10800000"/>
                            <a:gd name="adj5" fmla="val 17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7ACCC" id="Ok: Çember 29" o:spid="_x0000_s1026" style="position:absolute;margin-left:14.4pt;margin-top:24.55pt;width:104.45pt;height:89.6pt;rotation:-3996981fd;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6515,113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" path="m123703,568960v,-225741,204710,-415762,476376,-442194c850478,102403,1087937,224396,1171965,420570r116130,l1131692,568960,898449,420570r111221,c928407,310226,765783,250021,601836,269586,408472,292661,265943,419694,265943,568960r-142240,xe" fillcolor="#00a0b8 [3204]" strokecolor="#004f5b [1604]" strokeweight="2pt">
                <v:path arrowok="t" o:connecttype="custom" o:connectlocs="123703,568960;600079,126766;1171965,420570;1288095,420570;1131692,568960;898449,420570;1009670,420570;601836,269586;265943,568960;123703,568960" o:connectangles="0,0,0,0,0,0,0,0,0,0"/>
              </v:shape>
            </w:pict>
          </mc:Fallback>
        </mc:AlternateContent>
      </w:r>
      <w:r>
        <w:rPr>
          <w:color w:val="00A0B8" w:themeColor="accent1"/>
          <w:sz w:val="40"/>
          <w:szCs w:val="40"/>
        </w:rPr>
        <w:t xml:space="preserve">DAĞILIMI </w:t>
      </w:r>
      <w:r>
        <w:rPr>
          <w:color w:val="00A0B8" w:themeColor="accent1"/>
          <w:sz w:val="40"/>
          <w:szCs w:val="40"/>
        </w:rPr>
        <w:tab/>
      </w:r>
      <w:r>
        <w:rPr>
          <w:color w:val="00A0B8" w:themeColor="accent1"/>
          <w:sz w:val="40"/>
          <w:szCs w:val="40"/>
        </w:rPr>
        <w:tab/>
      </w:r>
      <w:r>
        <w:rPr>
          <w:color w:val="00A0B8" w:themeColor="accent1"/>
          <w:sz w:val="40"/>
          <w:szCs w:val="40"/>
        </w:rPr>
        <w:tab/>
      </w:r>
      <w:r>
        <w:rPr>
          <w:color w:val="00A0B8" w:themeColor="accent1"/>
          <w:sz w:val="40"/>
          <w:szCs w:val="40"/>
        </w:rPr>
        <w:tab/>
      </w:r>
      <w:r>
        <w:rPr>
          <w:color w:val="00A0B8" w:themeColor="accent1"/>
          <w:sz w:val="40"/>
          <w:szCs w:val="40"/>
        </w:rPr>
        <w:tab/>
        <w:t>BİRLEŞTİRMEK</w:t>
      </w:r>
    </w:p>
    <w:p w14:paraId="141D1946" w14:textId="462DF305" w:rsidR="00F24BDD" w:rsidRDefault="00F24BDD" w:rsidP="00F24BDD">
      <w:pPr>
        <w:rPr>
          <w:color w:val="00A0B8" w:themeColor="accent1"/>
          <w:sz w:val="40"/>
          <w:szCs w:val="40"/>
        </w:rPr>
      </w:pPr>
      <w:r>
        <w:rPr>
          <w:noProof/>
          <w:color w:val="00A0B8" w:themeColor="accent1"/>
          <w:sz w:val="40"/>
          <w:szCs w:val="40"/>
        </w:rPr>
        <mc:AlternateContent>
          <mc:Choice Requires="wps">
            <w:drawing>
              <wp:anchor distT="0" distB="0" distL="114300" distR="114300" simplePos="0" relativeHeight="251694080" behindDoc="0" locked="0" layoutInCell="1" allowOverlap="1" wp14:anchorId="10AA9CC2" wp14:editId="121F8F56">
                <wp:simplePos x="0" y="0"/>
                <wp:positionH relativeFrom="column">
                  <wp:posOffset>3175953</wp:posOffset>
                </wp:positionH>
                <wp:positionV relativeFrom="paragraph">
                  <wp:posOffset>64453</wp:posOffset>
                </wp:positionV>
                <wp:extent cx="1326515" cy="1227172"/>
                <wp:effectExtent l="0" t="0" r="0" b="0"/>
                <wp:wrapNone/>
                <wp:docPr id="30" name="Ok: Çember 30"/>
                <wp:cNvGraphicFramePr/>
                <a:graphic xmlns:a="http://schemas.openxmlformats.org/drawingml/2006/main">
                  <a:graphicData uri="http://schemas.microsoft.com/office/word/2010/wordprocessingShape">
                    <wps:wsp>
                      <wps:cNvSpPr/>
                      <wps:spPr>
                        <a:xfrm rot="17240358" flipV="1">
                          <a:off x="0" y="0"/>
                          <a:ext cx="1326515" cy="1227172"/>
                        </a:xfrm>
                        <a:prstGeom prst="circularArrow">
                          <a:avLst>
                            <a:gd name="adj1" fmla="val 12500"/>
                            <a:gd name="adj2" fmla="val 1142319"/>
                            <a:gd name="adj3" fmla="val 20457681"/>
                            <a:gd name="adj4" fmla="val 10800000"/>
                            <a:gd name="adj5" fmla="val 17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009D6" id="Ok: Çember 30" o:spid="_x0000_s1026" style="position:absolute;margin-left:250.1pt;margin-top:5.1pt;width:104.45pt;height:96.65pt;rotation:4761892fd;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6515,122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" path="m133406,613586v,-241580,198044,-445547,462449,-476279c849624,107812,1090403,246863,1168092,467778r127799,l1116411,613586,875683,467778r124479,c925560,337889,761205,266276,596645,291958,417305,319946,286803,455412,286803,613585r-153397,1xe" fillcolor="#00a0b8 [3204]" strokecolor="#004f5b [1604]" strokeweight="2pt">
                <v:path arrowok="t" o:connecttype="custom" o:connectlocs="133406,613586;595855,137307;1168092,467778;1295891,467778;1116411,613586;875683,467778;1000162,467778;596645,291958;286803,613585;133406,613586" o:connectangles="0,0,0,0,0,0,0,0,0,0"/>
              </v:shape>
            </w:pict>
          </mc:Fallback>
        </mc:AlternateContent>
      </w:r>
      <w:r>
        <w:rPr>
          <w:color w:val="00A0B8" w:themeColor="accent1"/>
          <w:sz w:val="40"/>
          <w:szCs w:val="40"/>
        </w:rPr>
        <w:t xml:space="preserve">                                                                                      </w:t>
      </w:r>
    </w:p>
    <w:p w14:paraId="4C2DD03F" w14:textId="4052BBAE" w:rsidR="00F24BDD" w:rsidRDefault="00204B79" w:rsidP="00F24BDD">
      <w:pPr>
        <w:rPr>
          <w:color w:val="00A0B8" w:themeColor="accent1"/>
          <w:sz w:val="40"/>
          <w:szCs w:val="40"/>
        </w:rPr>
      </w:pPr>
      <w:r>
        <w:rPr>
          <w:color w:val="00A0B8" w:themeColor="accent1"/>
          <w:sz w:val="40"/>
          <w:szCs w:val="40"/>
        </w:rPr>
        <w:t xml:space="preserve">                   </w:t>
      </w:r>
      <w:r w:rsidR="00F24BDD">
        <w:rPr>
          <w:color w:val="00A0B8" w:themeColor="accent1"/>
          <w:sz w:val="40"/>
          <w:szCs w:val="40"/>
        </w:rPr>
        <w:t xml:space="preserve">   </w:t>
      </w:r>
    </w:p>
    <w:p w14:paraId="63D12070" w14:textId="5FCA8E23" w:rsidR="00F24BDD" w:rsidRDefault="00F24BDD" w:rsidP="00F24BDD">
      <w:pPr>
        <w:rPr>
          <w:color w:val="00A0B8" w:themeColor="accent1"/>
          <w:sz w:val="40"/>
          <w:szCs w:val="40"/>
        </w:rPr>
      </w:pPr>
      <w:r>
        <w:rPr>
          <w:color w:val="00A0B8" w:themeColor="accent1"/>
          <w:sz w:val="40"/>
          <w:szCs w:val="40"/>
        </w:rPr>
        <w:t xml:space="preserve">                     </w:t>
      </w:r>
      <w:r w:rsidR="00204B79">
        <w:rPr>
          <w:color w:val="00A0B8" w:themeColor="accent1"/>
          <w:sz w:val="40"/>
          <w:szCs w:val="40"/>
        </w:rPr>
        <w:t xml:space="preserve"> </w:t>
      </w:r>
      <w:r w:rsidR="00204B79" w:rsidRPr="00204B79">
        <w:rPr>
          <w:color w:val="00A0B8" w:themeColor="accent1"/>
          <w:sz w:val="40"/>
          <w:szCs w:val="40"/>
        </w:rPr>
        <w:t xml:space="preserve">GÖREV DAĞILIMI </w:t>
      </w:r>
    </w:p>
    <w:p w14:paraId="2EF73937" w14:textId="060625F3" w:rsidR="00204B79" w:rsidRPr="00204B79" w:rsidRDefault="00F24BDD" w:rsidP="00204B79">
      <w:pPr>
        <w:rPr>
          <w:color w:val="00A0B8" w:themeColor="accent1"/>
          <w:sz w:val="40"/>
          <w:szCs w:val="40"/>
        </w:rPr>
      </w:pPr>
      <w:r>
        <w:rPr>
          <w:color w:val="00A0B8" w:themeColor="accent1"/>
          <w:sz w:val="40"/>
          <w:szCs w:val="40"/>
        </w:rPr>
        <w:t xml:space="preserve">                         </w:t>
      </w:r>
      <w:r w:rsidR="00204B79" w:rsidRPr="00204B79">
        <w:rPr>
          <w:color w:val="00A0B8" w:themeColor="accent1"/>
          <w:sz w:val="40"/>
          <w:szCs w:val="40"/>
        </w:rPr>
        <w:t>KONTROLLERİ</w:t>
      </w:r>
    </w:p>
    <w:p w14:paraId="205D5C5E" w14:textId="77777777" w:rsidR="00204B79" w:rsidRDefault="00204B79" w:rsidP="00204B79">
      <w:pPr>
        <w:rPr>
          <w:color w:val="00A0B8" w:themeColor="accent1"/>
          <w:sz w:val="40"/>
          <w:szCs w:val="40"/>
        </w:rPr>
      </w:pPr>
    </w:p>
    <w:p w14:paraId="6C8C77A4" w14:textId="77777777" w:rsidR="00204B79" w:rsidRDefault="00204B79" w:rsidP="00204B79">
      <w:pPr>
        <w:rPr>
          <w:color w:val="00A0B8" w:themeColor="accent1"/>
          <w:sz w:val="40"/>
          <w:szCs w:val="40"/>
        </w:rPr>
      </w:pPr>
    </w:p>
    <w:p w14:paraId="767D8083" w14:textId="15CD83B0" w:rsidR="00204B79" w:rsidRDefault="00204B79" w:rsidP="00303B93"/>
    <w:p w14:paraId="7E1D78AE" w14:textId="3B6B3E17" w:rsidR="00204B79" w:rsidRDefault="00204B79" w:rsidP="00303B93"/>
    <w:p w14:paraId="11F0494C" w14:textId="36E6BAF8" w:rsidR="00204B79" w:rsidRDefault="00204B79" w:rsidP="00303B93"/>
    <w:tbl>
      <w:tblPr>
        <w:tblStyle w:val="KlavuzuTablo4-Vurgu4"/>
        <w:tblW w:w="9552" w:type="dxa"/>
        <w:tblLook w:val="0000" w:firstRow="0" w:lastRow="0" w:firstColumn="0" w:lastColumn="0" w:noHBand="0" w:noVBand="0"/>
      </w:tblPr>
      <w:tblGrid>
        <w:gridCol w:w="2568"/>
        <w:gridCol w:w="6984"/>
      </w:tblGrid>
      <w:tr w:rsidR="00CC7D7F" w14:paraId="02C7896D" w14:textId="77777777" w:rsidTr="00CC7D7F">
        <w:trPr>
          <w:cnfStyle w:val="000000100000" w:firstRow="0" w:lastRow="0" w:firstColumn="0" w:lastColumn="0" w:oddVBand="0" w:evenVBand="0" w:oddHBand="1" w:evenHBand="0" w:firstRowFirstColumn="0" w:firstRowLastColumn="0" w:lastRowFirstColumn="0" w:lastRowLastColumn="0"/>
          <w:trHeight w:val="1032"/>
        </w:trPr>
        <w:tc>
          <w:tcPr>
            <w:cnfStyle w:val="000010000000" w:firstRow="0" w:lastRow="0" w:firstColumn="0" w:lastColumn="0" w:oddVBand="1" w:evenVBand="0" w:oddHBand="0" w:evenHBand="0" w:firstRowFirstColumn="0" w:firstRowLastColumn="0" w:lastRowFirstColumn="0" w:lastRowLastColumn="0"/>
            <w:tcW w:w="9552" w:type="dxa"/>
            <w:gridSpan w:val="2"/>
            <w:vAlign w:val="center"/>
          </w:tcPr>
          <w:p w14:paraId="3BEFBAF8" w14:textId="77777777" w:rsidR="00CC7D7F" w:rsidRPr="00CC7D7F" w:rsidRDefault="00CC7D7F" w:rsidP="00CC7D7F">
            <w:pPr>
              <w:ind w:left="216"/>
              <w:jc w:val="center"/>
              <w:rPr>
                <w:sz w:val="36"/>
                <w:szCs w:val="36"/>
              </w:rPr>
            </w:pPr>
          </w:p>
          <w:p w14:paraId="0247424F" w14:textId="478C83E8" w:rsidR="00CC7D7F" w:rsidRPr="00CC7D7F" w:rsidRDefault="00CC7D7F" w:rsidP="00CC7D7F">
            <w:pPr>
              <w:spacing w:after="200" w:line="264" w:lineRule="auto"/>
              <w:ind w:left="216"/>
              <w:jc w:val="center"/>
              <w:rPr>
                <w:sz w:val="36"/>
                <w:szCs w:val="36"/>
              </w:rPr>
            </w:pPr>
            <w:r w:rsidRPr="00CC7D7F">
              <w:rPr>
                <w:sz w:val="36"/>
                <w:szCs w:val="36"/>
              </w:rPr>
              <w:t>PROJE GÖREV DAĞILIMI</w:t>
            </w:r>
          </w:p>
        </w:tc>
      </w:tr>
      <w:tr w:rsidR="00CC7D7F" w14:paraId="3CC9AD3B" w14:textId="098F0AA7" w:rsidTr="00CC7D7F">
        <w:trPr>
          <w:trHeight w:val="1824"/>
        </w:trPr>
        <w:tc>
          <w:tcPr>
            <w:cnfStyle w:val="000010000000" w:firstRow="0" w:lastRow="0" w:firstColumn="0" w:lastColumn="0" w:oddVBand="1" w:evenVBand="0" w:oddHBand="0" w:evenHBand="0" w:firstRowFirstColumn="0" w:firstRowLastColumn="0" w:lastRowFirstColumn="0" w:lastRowLastColumn="0"/>
            <w:tcW w:w="2568" w:type="dxa"/>
            <w:tcBorders>
              <w:right w:val="single" w:sz="4" w:space="0" w:color="auto"/>
            </w:tcBorders>
          </w:tcPr>
          <w:p w14:paraId="58BE5A3A" w14:textId="77777777" w:rsidR="00CC7D7F" w:rsidRDefault="00CC7D7F" w:rsidP="00CC7D7F">
            <w:pPr>
              <w:ind w:left="216"/>
            </w:pPr>
          </w:p>
          <w:p w14:paraId="1998429B" w14:textId="77777777" w:rsidR="00CC7D7F" w:rsidRDefault="00CC7D7F" w:rsidP="00CC7D7F">
            <w:pPr>
              <w:ind w:left="216"/>
            </w:pPr>
          </w:p>
          <w:p w14:paraId="013FFE7E" w14:textId="0BAA0C5C" w:rsidR="00CC7D7F" w:rsidRDefault="00CC7D7F" w:rsidP="00CC7D7F">
            <w:pPr>
              <w:ind w:left="216"/>
            </w:pPr>
            <w:r>
              <w:t>İLAYDA KARKUŞ</w:t>
            </w:r>
          </w:p>
          <w:p w14:paraId="4DD9EF99" w14:textId="77777777" w:rsidR="00CC7D7F" w:rsidRDefault="00CC7D7F" w:rsidP="00CC7D7F">
            <w:pPr>
              <w:spacing w:after="200" w:line="264" w:lineRule="auto"/>
              <w:ind w:left="216"/>
            </w:pPr>
          </w:p>
        </w:tc>
        <w:tc>
          <w:tcPr>
            <w:tcW w:w="6984" w:type="dxa"/>
            <w:tcBorders>
              <w:left w:val="single" w:sz="4" w:space="0" w:color="auto"/>
            </w:tcBorders>
          </w:tcPr>
          <w:p w14:paraId="234786CA" w14:textId="77777777" w:rsidR="00CC7D7F" w:rsidRDefault="00CC7D7F">
            <w:pPr>
              <w:cnfStyle w:val="000000000000" w:firstRow="0" w:lastRow="0" w:firstColumn="0" w:lastColumn="0" w:oddVBand="0" w:evenVBand="0" w:oddHBand="0" w:evenHBand="0" w:firstRowFirstColumn="0" w:firstRowLastColumn="0" w:lastRowFirstColumn="0" w:lastRowLastColumn="0"/>
            </w:pPr>
          </w:p>
          <w:p w14:paraId="4F9284D0" w14:textId="77777777"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r>
              <w:t>KOD YAZMA</w:t>
            </w:r>
          </w:p>
          <w:p w14:paraId="4F985D7E" w14:textId="5ACEEE22"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r>
              <w:t>PROJE RAPORU YAZMA</w:t>
            </w:r>
          </w:p>
        </w:tc>
      </w:tr>
      <w:tr w:rsidR="00CC7D7F" w14:paraId="77177B6A" w14:textId="3F409AA4" w:rsidTr="00CC7D7F">
        <w:trPr>
          <w:cnfStyle w:val="000000100000" w:firstRow="0" w:lastRow="0" w:firstColumn="0" w:lastColumn="0" w:oddVBand="0" w:evenVBand="0" w:oddHBand="1" w:evenHBand="0" w:firstRowFirstColumn="0" w:firstRowLastColumn="0" w:lastRowFirstColumn="0" w:lastRowLastColumn="0"/>
          <w:trHeight w:val="1824"/>
        </w:trPr>
        <w:tc>
          <w:tcPr>
            <w:cnfStyle w:val="000010000000" w:firstRow="0" w:lastRow="0" w:firstColumn="0" w:lastColumn="0" w:oddVBand="1" w:evenVBand="0" w:oddHBand="0" w:evenHBand="0" w:firstRowFirstColumn="0" w:firstRowLastColumn="0" w:lastRowFirstColumn="0" w:lastRowLastColumn="0"/>
            <w:tcW w:w="2568" w:type="dxa"/>
            <w:tcBorders>
              <w:right w:val="single" w:sz="4" w:space="0" w:color="auto"/>
            </w:tcBorders>
          </w:tcPr>
          <w:p w14:paraId="0B9E20D1" w14:textId="77777777" w:rsidR="00CC7D7F" w:rsidRDefault="00CC7D7F" w:rsidP="00CC7D7F">
            <w:pPr>
              <w:ind w:left="216"/>
            </w:pPr>
          </w:p>
          <w:p w14:paraId="6F32953C" w14:textId="77777777" w:rsidR="00CC7D7F" w:rsidRDefault="00CC7D7F" w:rsidP="00CC7D7F">
            <w:r>
              <w:t xml:space="preserve">MUHAMMET </w:t>
            </w:r>
          </w:p>
          <w:p w14:paraId="4724BE8C" w14:textId="77777777" w:rsidR="00CC7D7F" w:rsidRDefault="00CC7D7F" w:rsidP="00CC7D7F">
            <w:r>
              <w:t>TÜRKSOY</w:t>
            </w:r>
          </w:p>
          <w:p w14:paraId="6319FD4E" w14:textId="67AECDA9" w:rsidR="00CC7D7F" w:rsidRDefault="00CC7D7F" w:rsidP="00CC7D7F"/>
        </w:tc>
        <w:tc>
          <w:tcPr>
            <w:tcW w:w="6984" w:type="dxa"/>
            <w:tcBorders>
              <w:left w:val="single" w:sz="4" w:space="0" w:color="auto"/>
            </w:tcBorders>
          </w:tcPr>
          <w:p w14:paraId="7BC2C1BD" w14:textId="77777777" w:rsidR="00CC7D7F" w:rsidRDefault="00CC7D7F" w:rsidP="00CC7D7F">
            <w:pPr>
              <w:ind w:left="216"/>
              <w:cnfStyle w:val="000000100000" w:firstRow="0" w:lastRow="0" w:firstColumn="0" w:lastColumn="0" w:oddVBand="0" w:evenVBand="0" w:oddHBand="1" w:evenHBand="0" w:firstRowFirstColumn="0" w:firstRowLastColumn="0" w:lastRowFirstColumn="0" w:lastRowLastColumn="0"/>
            </w:pPr>
          </w:p>
          <w:p w14:paraId="5EA28FFE" w14:textId="77777777" w:rsidR="00CC7D7F" w:rsidRDefault="00CC7D7F" w:rsidP="00CC7D7F">
            <w:pPr>
              <w:ind w:left="216"/>
              <w:cnfStyle w:val="000000100000" w:firstRow="0" w:lastRow="0" w:firstColumn="0" w:lastColumn="0" w:oddVBand="0" w:evenVBand="0" w:oddHBand="1" w:evenHBand="0" w:firstRowFirstColumn="0" w:firstRowLastColumn="0" w:lastRowFirstColumn="0" w:lastRowLastColumn="0"/>
            </w:pPr>
            <w:r>
              <w:t>KOD YAZMA</w:t>
            </w:r>
          </w:p>
          <w:p w14:paraId="2C79500F" w14:textId="03888D38" w:rsidR="00CC7D7F" w:rsidRDefault="00CC7D7F" w:rsidP="00CC7D7F">
            <w:pPr>
              <w:ind w:left="216"/>
              <w:cnfStyle w:val="000000100000" w:firstRow="0" w:lastRow="0" w:firstColumn="0" w:lastColumn="0" w:oddVBand="0" w:evenVBand="0" w:oddHBand="1" w:evenHBand="0" w:firstRowFirstColumn="0" w:firstRowLastColumn="0" w:lastRowFirstColumn="0" w:lastRowLastColumn="0"/>
            </w:pPr>
            <w:r>
              <w:t>PROJE RAPORU YAZMA</w:t>
            </w:r>
          </w:p>
        </w:tc>
      </w:tr>
      <w:tr w:rsidR="00CC7D7F" w14:paraId="707F19C8" w14:textId="37A24B3E" w:rsidTr="00CC7D7F">
        <w:trPr>
          <w:trHeight w:val="1824"/>
        </w:trPr>
        <w:tc>
          <w:tcPr>
            <w:cnfStyle w:val="000010000000" w:firstRow="0" w:lastRow="0" w:firstColumn="0" w:lastColumn="0" w:oddVBand="1" w:evenVBand="0" w:oddHBand="0" w:evenHBand="0" w:firstRowFirstColumn="0" w:firstRowLastColumn="0" w:lastRowFirstColumn="0" w:lastRowLastColumn="0"/>
            <w:tcW w:w="2568" w:type="dxa"/>
            <w:tcBorders>
              <w:right w:val="single" w:sz="4" w:space="0" w:color="auto"/>
            </w:tcBorders>
          </w:tcPr>
          <w:p w14:paraId="5F1DD5D0" w14:textId="77777777" w:rsidR="00CC7D7F" w:rsidRDefault="00CC7D7F" w:rsidP="00CC7D7F">
            <w:pPr>
              <w:ind w:left="216"/>
            </w:pPr>
          </w:p>
          <w:p w14:paraId="1FE10745" w14:textId="77777777" w:rsidR="00CC7D7F" w:rsidRDefault="00CC7D7F" w:rsidP="00CC7D7F">
            <w:pPr>
              <w:ind w:left="216"/>
            </w:pPr>
            <w:r>
              <w:t xml:space="preserve">MEVLÜT </w:t>
            </w:r>
          </w:p>
          <w:p w14:paraId="22FA11B1" w14:textId="77777777" w:rsidR="00CC7D7F" w:rsidRDefault="00CC7D7F" w:rsidP="00CC7D7F">
            <w:pPr>
              <w:ind w:left="216"/>
            </w:pPr>
            <w:r>
              <w:t>CAN</w:t>
            </w:r>
          </w:p>
          <w:p w14:paraId="591AB42D" w14:textId="7A603105" w:rsidR="00CC7D7F" w:rsidRDefault="00CC7D7F" w:rsidP="00CC7D7F">
            <w:pPr>
              <w:ind w:left="216"/>
            </w:pPr>
            <w:r>
              <w:t>SILACI</w:t>
            </w:r>
          </w:p>
        </w:tc>
        <w:tc>
          <w:tcPr>
            <w:tcW w:w="6984" w:type="dxa"/>
            <w:tcBorders>
              <w:left w:val="single" w:sz="4" w:space="0" w:color="auto"/>
            </w:tcBorders>
          </w:tcPr>
          <w:p w14:paraId="25558A95" w14:textId="77777777"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p>
          <w:p w14:paraId="186C8823" w14:textId="77777777"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r>
              <w:t>KOD YAZMA</w:t>
            </w:r>
          </w:p>
          <w:p w14:paraId="682D6A07" w14:textId="6376B24B" w:rsidR="00CC7D7F" w:rsidRDefault="00CC7D7F" w:rsidP="00CC7D7F">
            <w:pPr>
              <w:ind w:left="216"/>
              <w:cnfStyle w:val="000000000000" w:firstRow="0" w:lastRow="0" w:firstColumn="0" w:lastColumn="0" w:oddVBand="0" w:evenVBand="0" w:oddHBand="0" w:evenHBand="0" w:firstRowFirstColumn="0" w:firstRowLastColumn="0" w:lastRowFirstColumn="0" w:lastRowLastColumn="0"/>
            </w:pPr>
            <w:r>
              <w:t>PROJE SUNUMU HAZIRLAMA</w:t>
            </w:r>
          </w:p>
        </w:tc>
      </w:tr>
    </w:tbl>
    <w:p w14:paraId="405CC25C" w14:textId="16AD8480" w:rsidR="00303B93" w:rsidRPr="00303B93" w:rsidRDefault="00303B93" w:rsidP="00303B93">
      <w:r>
        <w:t xml:space="preserve"> </w:t>
      </w:r>
    </w:p>
    <w:p w14:paraId="30F1C198" w14:textId="3A85CC15" w:rsidR="00D35F7A" w:rsidRDefault="00B67474" w:rsidP="00B67474">
      <w:pPr>
        <w:pStyle w:val="Balk1"/>
      </w:pPr>
      <w:r w:rsidRPr="00515833">
        <w:t>2.</w:t>
      </w:r>
      <w:r w:rsidR="00303B93">
        <w:t>3</w:t>
      </w:r>
      <w:r w:rsidRPr="00515833">
        <w:t>.</w:t>
      </w:r>
      <w:r>
        <w:t>KULLANILAN TEKNOLOJİLER</w:t>
      </w:r>
    </w:p>
    <w:p w14:paraId="459CA5EE" w14:textId="57A71B22" w:rsidR="00D35F7A" w:rsidRDefault="00B67474" w:rsidP="000A6F93">
      <w:pPr>
        <w:pStyle w:val="Balk3"/>
      </w:pPr>
      <w:r>
        <w:rPr>
          <w:noProof/>
        </w:rPr>
        <w:drawing>
          <wp:anchor distT="0" distB="0" distL="114300" distR="114300" simplePos="0" relativeHeight="251678720" behindDoc="1" locked="0" layoutInCell="1" allowOverlap="1" wp14:anchorId="25EEC70F" wp14:editId="6E488C1D">
            <wp:simplePos x="0" y="0"/>
            <wp:positionH relativeFrom="column">
              <wp:posOffset>76200</wp:posOffset>
            </wp:positionH>
            <wp:positionV relativeFrom="paragraph">
              <wp:posOffset>115570</wp:posOffset>
            </wp:positionV>
            <wp:extent cx="1337733" cy="1337733"/>
            <wp:effectExtent l="76200" t="76200" r="129540" b="129540"/>
            <wp:wrapTight wrapText="bothSides">
              <wp:wrapPolygon edited="0">
                <wp:start x="-615" y="-1231"/>
                <wp:lineTo x="-1231" y="-923"/>
                <wp:lineTo x="-1231" y="22154"/>
                <wp:lineTo x="-615" y="23385"/>
                <wp:lineTo x="22769" y="23385"/>
                <wp:lineTo x="23385" y="19077"/>
                <wp:lineTo x="23385" y="4000"/>
                <wp:lineTo x="22769" y="-615"/>
                <wp:lineTo x="22769" y="-1231"/>
                <wp:lineTo x="-615" y="-1231"/>
              </wp:wrapPolygon>
            </wp:wrapTight>
            <wp:docPr id="10" name="Resim 10" descr="metin, iş kart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ş kartı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1337733" cy="13377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A6F93">
        <w:t>İNTELLİJ İDEA</w:t>
      </w:r>
    </w:p>
    <w:p w14:paraId="40C8D652" w14:textId="6A03040B" w:rsidR="000A6F93" w:rsidRDefault="000A6F93" w:rsidP="000A6F93">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İlk olarak 2001 yılında piyasaya sürülen </w:t>
      </w:r>
      <w:proofErr w:type="spellStart"/>
      <w:r>
        <w:rPr>
          <w:rFonts w:ascii="Verdana" w:hAnsi="Verdana"/>
          <w:color w:val="222222"/>
          <w:sz w:val="23"/>
          <w:szCs w:val="23"/>
          <w:shd w:val="clear" w:color="auto" w:fill="FFFFFF"/>
        </w:rPr>
        <w:t>IntelliJ</w:t>
      </w:r>
      <w:proofErr w:type="spellEnd"/>
      <w:r>
        <w:rPr>
          <w:rFonts w:ascii="Verdana" w:hAnsi="Verdana"/>
          <w:color w:val="222222"/>
          <w:sz w:val="23"/>
          <w:szCs w:val="23"/>
          <w:shd w:val="clear" w:color="auto" w:fill="FFFFFF"/>
        </w:rPr>
        <w:t xml:space="preserve"> IDEA, Windows, </w:t>
      </w:r>
      <w:proofErr w:type="spellStart"/>
      <w:r>
        <w:rPr>
          <w:rFonts w:ascii="Verdana" w:hAnsi="Verdana"/>
          <w:color w:val="222222"/>
          <w:sz w:val="23"/>
          <w:szCs w:val="23"/>
          <w:shd w:val="clear" w:color="auto" w:fill="FFFFFF"/>
        </w:rPr>
        <w:t>macOS</w:t>
      </w:r>
      <w:proofErr w:type="spellEnd"/>
      <w:r>
        <w:rPr>
          <w:rFonts w:ascii="Verdana" w:hAnsi="Verdana"/>
          <w:color w:val="222222"/>
          <w:sz w:val="23"/>
          <w:szCs w:val="23"/>
          <w:shd w:val="clear" w:color="auto" w:fill="FFFFFF"/>
        </w:rPr>
        <w:t xml:space="preserve"> ve Linux için </w:t>
      </w:r>
      <w:proofErr w:type="gramStart"/>
      <w:r>
        <w:rPr>
          <w:rFonts w:ascii="Verdana" w:hAnsi="Verdana"/>
          <w:color w:val="222222"/>
          <w:sz w:val="23"/>
          <w:szCs w:val="23"/>
          <w:shd w:val="clear" w:color="auto" w:fill="FFFFFF"/>
        </w:rPr>
        <w:t>entegre</w:t>
      </w:r>
      <w:proofErr w:type="gramEnd"/>
      <w:r>
        <w:rPr>
          <w:rFonts w:ascii="Verdana" w:hAnsi="Verdana"/>
          <w:color w:val="222222"/>
          <w:sz w:val="23"/>
          <w:szCs w:val="23"/>
          <w:shd w:val="clear" w:color="auto" w:fill="FFFFFF"/>
        </w:rPr>
        <w:t xml:space="preserve"> bir geliştirme ortamıdır. Öncelikle Java programlama dilinde yazılım geliştirmek için kullanılır.</w:t>
      </w:r>
      <w:r w:rsidRPr="000A6F93">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IntelliJ</w:t>
      </w:r>
      <w:proofErr w:type="spellEnd"/>
      <w:r>
        <w:rPr>
          <w:rFonts w:ascii="Verdana" w:hAnsi="Verdana"/>
          <w:color w:val="222222"/>
          <w:sz w:val="23"/>
          <w:szCs w:val="23"/>
          <w:shd w:val="clear" w:color="auto" w:fill="FFFFFF"/>
        </w:rPr>
        <w:t xml:space="preserve"> IDEA, hem ücretsiz bir “Topluluk” sürümünde hem de çeşitli düzeylerde dil desteğiyle ticari bir “Ultimate” sürümünde gelir. “Ultimate Edition”, AJAX, Android, </w:t>
      </w:r>
      <w:proofErr w:type="spellStart"/>
      <w:r>
        <w:rPr>
          <w:rFonts w:ascii="Verdana" w:hAnsi="Verdana"/>
          <w:color w:val="222222"/>
          <w:sz w:val="23"/>
          <w:szCs w:val="23"/>
          <w:shd w:val="clear" w:color="auto" w:fill="FFFFFF"/>
        </w:rPr>
        <w:t>Django</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JBoss</w:t>
      </w:r>
      <w:proofErr w:type="spellEnd"/>
      <w:r>
        <w:rPr>
          <w:rFonts w:ascii="Verdana" w:hAnsi="Verdana"/>
          <w:color w:val="222222"/>
          <w:sz w:val="23"/>
          <w:szCs w:val="23"/>
          <w:shd w:val="clear" w:color="auto" w:fill="FFFFFF"/>
        </w:rPr>
        <w:t xml:space="preserve">, Ruby on </w:t>
      </w:r>
      <w:proofErr w:type="spellStart"/>
      <w:r>
        <w:rPr>
          <w:rFonts w:ascii="Verdana" w:hAnsi="Verdana"/>
          <w:color w:val="222222"/>
          <w:sz w:val="23"/>
          <w:szCs w:val="23"/>
          <w:shd w:val="clear" w:color="auto" w:fill="FFFFFF"/>
        </w:rPr>
        <w:t>Rails</w:t>
      </w:r>
      <w:proofErr w:type="spellEnd"/>
      <w:r>
        <w:rPr>
          <w:rFonts w:ascii="Verdana" w:hAnsi="Verdana"/>
          <w:color w:val="222222"/>
          <w:sz w:val="23"/>
          <w:szCs w:val="23"/>
          <w:shd w:val="clear" w:color="auto" w:fill="FFFFFF"/>
        </w:rPr>
        <w:t xml:space="preserve">, </w:t>
      </w:r>
      <w:proofErr w:type="spellStart"/>
      <w:r>
        <w:rPr>
          <w:rFonts w:ascii="Verdana" w:hAnsi="Verdana"/>
          <w:color w:val="222222"/>
          <w:sz w:val="23"/>
          <w:szCs w:val="23"/>
          <w:shd w:val="clear" w:color="auto" w:fill="FFFFFF"/>
        </w:rPr>
        <w:t>Struts</w:t>
      </w:r>
      <w:proofErr w:type="spellEnd"/>
      <w:r>
        <w:rPr>
          <w:rFonts w:ascii="Verdana" w:hAnsi="Verdana"/>
          <w:color w:val="222222"/>
          <w:sz w:val="23"/>
          <w:szCs w:val="23"/>
          <w:shd w:val="clear" w:color="auto" w:fill="FFFFFF"/>
        </w:rPr>
        <w:t xml:space="preserve">, Goblen ve </w:t>
      </w:r>
      <w:proofErr w:type="spellStart"/>
      <w:r>
        <w:rPr>
          <w:rFonts w:ascii="Verdana" w:hAnsi="Verdana"/>
          <w:color w:val="222222"/>
          <w:sz w:val="23"/>
          <w:szCs w:val="23"/>
          <w:shd w:val="clear" w:color="auto" w:fill="FFFFFF"/>
        </w:rPr>
        <w:t>Velocity</w:t>
      </w:r>
      <w:proofErr w:type="spellEnd"/>
      <w:r>
        <w:rPr>
          <w:rFonts w:ascii="Verdana" w:hAnsi="Verdana"/>
          <w:color w:val="222222"/>
          <w:sz w:val="23"/>
          <w:szCs w:val="23"/>
          <w:shd w:val="clear" w:color="auto" w:fill="FFFFFF"/>
        </w:rPr>
        <w:t xml:space="preserve"> dahil olmak üzere birçok popüler teknolojiyi ve çerçeveyi destekler. Bu gibi özellikleri ve derste de bu uygulamadan kod yazdığımız için bu uygulamayı tanıdığımız ve kullanmasını bildiğimiz için bu uygulamayı kullanmayı tercih ettik.</w:t>
      </w:r>
    </w:p>
    <w:p w14:paraId="10BF12DC" w14:textId="70C10B4C" w:rsidR="000A6F93" w:rsidRPr="000A6F93" w:rsidRDefault="000A6F93" w:rsidP="000A6F93"/>
    <w:p w14:paraId="03B52BC5" w14:textId="38DB4896" w:rsidR="000A6F93" w:rsidRDefault="000A6F93" w:rsidP="000A6F93">
      <w:pPr>
        <w:pStyle w:val="Balk3"/>
      </w:pPr>
      <w:r>
        <w:rPr>
          <w:noProof/>
        </w:rPr>
        <w:drawing>
          <wp:anchor distT="0" distB="0" distL="114300" distR="114300" simplePos="0" relativeHeight="251679744" behindDoc="1" locked="0" layoutInCell="1" allowOverlap="1" wp14:anchorId="2F32E2BA" wp14:editId="4F7C8493">
            <wp:simplePos x="0" y="0"/>
            <wp:positionH relativeFrom="margin">
              <wp:align>left</wp:align>
            </wp:positionH>
            <wp:positionV relativeFrom="paragraph">
              <wp:posOffset>81280</wp:posOffset>
            </wp:positionV>
            <wp:extent cx="1302385" cy="1194435"/>
            <wp:effectExtent l="76200" t="76200" r="126365" b="139065"/>
            <wp:wrapTight wrapText="bothSides">
              <wp:wrapPolygon edited="0">
                <wp:start x="-632" y="-1378"/>
                <wp:lineTo x="-1264" y="-1033"/>
                <wp:lineTo x="-1264" y="22392"/>
                <wp:lineTo x="-632" y="23770"/>
                <wp:lineTo x="22748" y="23770"/>
                <wp:lineTo x="23380" y="21359"/>
                <wp:lineTo x="23380" y="4478"/>
                <wp:lineTo x="22748" y="-689"/>
                <wp:lineTo x="22748" y="-1378"/>
                <wp:lineTo x="-632" y="-1378"/>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2385" cy="1194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METİN BELGESİ</w:t>
      </w:r>
    </w:p>
    <w:p w14:paraId="5A4DC48F" w14:textId="75CBDAE9" w:rsidR="000A6F93" w:rsidRPr="000A6F93" w:rsidRDefault="000A6F93" w:rsidP="000A6F93">
      <w:r>
        <w:t xml:space="preserve">Çevrimdışı </w:t>
      </w:r>
      <w:proofErr w:type="gramStart"/>
      <w:r>
        <w:t>olması ,</w:t>
      </w:r>
      <w:proofErr w:type="gramEnd"/>
      <w:r>
        <w:t xml:space="preserve"> her bilgisayarda kullanılması sayesinde bunu tercih ettik. Bu teknolojiye kodda yer vermedik fakat kod yazım aşamasında şarkı </w:t>
      </w:r>
      <w:proofErr w:type="spellStart"/>
      <w:r>
        <w:t>playlisti</w:t>
      </w:r>
      <w:proofErr w:type="spellEnd"/>
      <w:r>
        <w:t xml:space="preserve"> yaparken ve soru- cevap yazdığımızda bu bilgileri depolamak için .txt dosyaları oluşturduk.</w:t>
      </w:r>
    </w:p>
    <w:p w14:paraId="153D4D33" w14:textId="7597685C" w:rsidR="00B42966" w:rsidRDefault="00B42966" w:rsidP="00CB5A19"/>
    <w:p w14:paraId="2269CCC6" w14:textId="626CB5C1" w:rsidR="00303B93" w:rsidRDefault="00303B93" w:rsidP="00303B93">
      <w:pPr>
        <w:pStyle w:val="Balk1"/>
      </w:pPr>
      <w:r w:rsidRPr="00515833">
        <w:t>2.</w:t>
      </w:r>
      <w:r>
        <w:t>4</w:t>
      </w:r>
      <w:r w:rsidRPr="00515833">
        <w:t>.</w:t>
      </w:r>
      <w:r>
        <w:t>PROJENİN CLASS DİYAGRAMI</w:t>
      </w:r>
    </w:p>
    <w:p w14:paraId="7F85890C" w14:textId="3FFCDC22" w:rsidR="00227265" w:rsidRPr="00227265" w:rsidRDefault="0056126F" w:rsidP="00227265">
      <w:r>
        <w:rPr>
          <w:noProof/>
        </w:rPr>
        <w:drawing>
          <wp:inline distT="0" distB="0" distL="0" distR="0" wp14:anchorId="6295D8CB" wp14:editId="0277D923">
            <wp:extent cx="5274310" cy="6010910"/>
            <wp:effectExtent l="0" t="0" r="2540" b="889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im 34"/>
                    <pic:cNvPicPr/>
                  </pic:nvPicPr>
                  <pic:blipFill>
                    <a:blip r:embed="rId11">
                      <a:extLst>
                        <a:ext uri="{28A0092B-C50C-407E-A947-70E740481C1C}">
                          <a14:useLocalDpi xmlns:a14="http://schemas.microsoft.com/office/drawing/2010/main" val="0"/>
                        </a:ext>
                      </a:extLst>
                    </a:blip>
                    <a:stretch>
                      <a:fillRect/>
                    </a:stretch>
                  </pic:blipFill>
                  <pic:spPr>
                    <a:xfrm>
                      <a:off x="0" y="0"/>
                      <a:ext cx="5274310" cy="6010910"/>
                    </a:xfrm>
                    <a:prstGeom prst="rect">
                      <a:avLst/>
                    </a:prstGeom>
                  </pic:spPr>
                </pic:pic>
              </a:graphicData>
            </a:graphic>
          </wp:inline>
        </w:drawing>
      </w:r>
    </w:p>
    <w:p w14:paraId="5FFC2DCF" w14:textId="0DD53E15" w:rsidR="00303B93" w:rsidRDefault="00303B93" w:rsidP="00B459A3">
      <w:pPr>
        <w:pStyle w:val="Balk1"/>
      </w:pPr>
      <w:r>
        <w:lastRenderedPageBreak/>
        <w:t>3</w:t>
      </w:r>
      <w:r w:rsidRPr="00515833">
        <w:t>.</w:t>
      </w:r>
      <w:r>
        <w:t>PROJE ERİŞİM LİNKİ</w:t>
      </w:r>
    </w:p>
    <w:p w14:paraId="48BB7103" w14:textId="0D99E1EF" w:rsidR="00B459A3" w:rsidRPr="00B459A3" w:rsidRDefault="00B459A3" w:rsidP="00B459A3">
      <w:r w:rsidRPr="00B459A3">
        <w:t>https://github.com/SarkiOneriUygulamasi/sarkioneriuygulamasi</w:t>
      </w:r>
    </w:p>
    <w:p w14:paraId="687639AF" w14:textId="19B6D17A" w:rsidR="00303B93" w:rsidRDefault="00B459A3" w:rsidP="00303B93">
      <w:pPr>
        <w:pStyle w:val="Balk1"/>
      </w:pPr>
      <w:r>
        <w:t>4</w:t>
      </w:r>
      <w:r w:rsidR="00303B93" w:rsidRPr="00515833">
        <w:t>.</w:t>
      </w:r>
      <w:r w:rsidR="00303B93">
        <w:t>KAYNAKÇA</w:t>
      </w:r>
    </w:p>
    <w:p w14:paraId="2140F198" w14:textId="1D13521A" w:rsidR="00AD62B5" w:rsidRDefault="00000000" w:rsidP="00AD62B5">
      <w:hyperlink r:id="rId12" w:history="1">
        <w:r w:rsidR="00AD62B5" w:rsidRPr="00AD62B5">
          <w:rPr>
            <w:color w:val="0000FF"/>
            <w:u w:val="single"/>
          </w:rPr>
          <w:t>Veri Akademi | Yazılım Eğitimleri, Danışmanlık ve Proje Hizmetleri</w:t>
        </w:r>
      </w:hyperlink>
    </w:p>
    <w:p w14:paraId="094166D2" w14:textId="64295B83" w:rsidR="00AD62B5" w:rsidRDefault="00000000" w:rsidP="00AD62B5">
      <w:hyperlink r:id="rId13" w:history="1">
        <w:r w:rsidR="00AD62B5" w:rsidRPr="00AD62B5">
          <w:rPr>
            <w:color w:val="0000FF"/>
            <w:u w:val="single"/>
          </w:rPr>
          <w:t>En İyi Türkçe Pop Müzik Şarkıları Listeleri | İzlesene.com (izlesene.com)</w:t>
        </w:r>
      </w:hyperlink>
    </w:p>
    <w:p w14:paraId="21A8A57B" w14:textId="2B32E683" w:rsidR="00AD62B5" w:rsidRDefault="00000000" w:rsidP="00AD62B5">
      <w:hyperlink r:id="rId14" w:history="1">
        <w:r w:rsidR="00AD62B5" w:rsidRPr="00AD62B5">
          <w:rPr>
            <w:color w:val="0000FF"/>
            <w:u w:val="single"/>
          </w:rPr>
          <w:t xml:space="preserve">En İyi Türkçe </w:t>
        </w:r>
        <w:proofErr w:type="spellStart"/>
        <w:r w:rsidR="00AD62B5">
          <w:rPr>
            <w:color w:val="0000FF"/>
            <w:u w:val="single"/>
          </w:rPr>
          <w:t>Rock</w:t>
        </w:r>
        <w:proofErr w:type="spellEnd"/>
        <w:r w:rsidR="00AD62B5" w:rsidRPr="00AD62B5">
          <w:rPr>
            <w:color w:val="0000FF"/>
            <w:u w:val="single"/>
          </w:rPr>
          <w:t xml:space="preserve"> Müzik Şarkıları Listeleri | İzlesene.com (izlesene.com)</w:t>
        </w:r>
      </w:hyperlink>
    </w:p>
    <w:p w14:paraId="5AC1F918" w14:textId="72D33AE3" w:rsidR="00AD62B5" w:rsidRDefault="00000000" w:rsidP="00AD62B5">
      <w:hyperlink r:id="rId15" w:history="1">
        <w:r w:rsidR="00AD62B5" w:rsidRPr="00AD62B5">
          <w:rPr>
            <w:color w:val="0000FF"/>
            <w:u w:val="single"/>
          </w:rPr>
          <w:t>En İyi Türkçe Rap Müzik Şarkıları Listeleri | İzlesene.com (izlesene.com)</w:t>
        </w:r>
      </w:hyperlink>
    </w:p>
    <w:p w14:paraId="2C870729" w14:textId="7948CEA6" w:rsidR="00AD62B5" w:rsidRDefault="00000000" w:rsidP="00AD62B5">
      <w:hyperlink r:id="rId16" w:history="1">
        <w:r w:rsidR="00AD62B5" w:rsidRPr="00AD62B5">
          <w:rPr>
            <w:color w:val="0000FF"/>
            <w:u w:val="single"/>
          </w:rPr>
          <w:t xml:space="preserve">Elektro Gitar Şarkıları </w:t>
        </w:r>
        <w:proofErr w:type="gramStart"/>
        <w:r w:rsidR="00AD62B5" w:rsidRPr="00AD62B5">
          <w:rPr>
            <w:color w:val="0000FF"/>
            <w:u w:val="single"/>
          </w:rPr>
          <w:t>Dinle -</w:t>
        </w:r>
        <w:proofErr w:type="gramEnd"/>
        <w:r w:rsidR="00AD62B5" w:rsidRPr="00AD62B5">
          <w:rPr>
            <w:color w:val="0000FF"/>
            <w:u w:val="single"/>
          </w:rPr>
          <w:t xml:space="preserve"> Müzik Klipleri | İzlesene.com (izlesene.com)</w:t>
        </w:r>
      </w:hyperlink>
    </w:p>
    <w:p w14:paraId="792CB29C" w14:textId="55AAFF10" w:rsidR="00AD62B5" w:rsidRDefault="00000000" w:rsidP="00AD62B5">
      <w:hyperlink r:id="rId17" w:history="1">
        <w:r w:rsidR="00AD62B5" w:rsidRPr="00AD62B5">
          <w:rPr>
            <w:color w:val="0000FF"/>
            <w:u w:val="single"/>
          </w:rPr>
          <w:t xml:space="preserve">En İyi Klasik Müzik </w:t>
        </w:r>
        <w:proofErr w:type="spellStart"/>
        <w:r w:rsidR="00AD62B5" w:rsidRPr="00AD62B5">
          <w:rPr>
            <w:color w:val="0000FF"/>
            <w:u w:val="single"/>
          </w:rPr>
          <w:t>Müzik</w:t>
        </w:r>
        <w:proofErr w:type="spellEnd"/>
        <w:r w:rsidR="00AD62B5" w:rsidRPr="00AD62B5">
          <w:rPr>
            <w:color w:val="0000FF"/>
            <w:u w:val="single"/>
          </w:rPr>
          <w:t xml:space="preserve"> Şarkıları Listeleri | İzlesene.com (izlesene.com)</w:t>
        </w:r>
      </w:hyperlink>
    </w:p>
    <w:p w14:paraId="1C07DB3C" w14:textId="018149E0" w:rsidR="00AD62B5" w:rsidRDefault="00000000" w:rsidP="00AD62B5">
      <w:hyperlink r:id="rId18" w:history="1">
        <w:r w:rsidR="00AD62B5" w:rsidRPr="00AD62B5">
          <w:rPr>
            <w:color w:val="0000FF"/>
            <w:u w:val="single"/>
          </w:rPr>
          <w:t xml:space="preserve">UML diyagramı oluşturma ve </w:t>
        </w:r>
        <w:proofErr w:type="spellStart"/>
        <w:r w:rsidR="00AD62B5" w:rsidRPr="00AD62B5">
          <w:rPr>
            <w:color w:val="0000FF"/>
            <w:u w:val="single"/>
          </w:rPr>
          <w:t>veritabanı</w:t>
        </w:r>
        <w:proofErr w:type="spellEnd"/>
        <w:r w:rsidR="00AD62B5" w:rsidRPr="00AD62B5">
          <w:rPr>
            <w:color w:val="0000FF"/>
            <w:u w:val="single"/>
          </w:rPr>
          <w:t xml:space="preserve"> modelleme temel kılavuzu (microsoft.com)</w:t>
        </w:r>
      </w:hyperlink>
    </w:p>
    <w:p w14:paraId="57FBCA73" w14:textId="5D182A6C" w:rsidR="00AD62B5" w:rsidRDefault="00000000" w:rsidP="00AD62B5">
      <w:hyperlink r:id="rId19" w:history="1">
        <w:r w:rsidR="00AD62B5" w:rsidRPr="00AD62B5">
          <w:rPr>
            <w:color w:val="0000FF"/>
            <w:u w:val="single"/>
          </w:rPr>
          <w:t xml:space="preserve">Müzikseverler İçin Hazırlanmış 19 Şahane </w:t>
        </w:r>
        <w:proofErr w:type="spellStart"/>
        <w:r w:rsidR="00AD62B5" w:rsidRPr="00AD62B5">
          <w:rPr>
            <w:color w:val="0000FF"/>
            <w:u w:val="single"/>
          </w:rPr>
          <w:t>Onedio</w:t>
        </w:r>
        <w:proofErr w:type="spellEnd"/>
        <w:r w:rsidR="00AD62B5" w:rsidRPr="00AD62B5">
          <w:rPr>
            <w:color w:val="0000FF"/>
            <w:u w:val="single"/>
          </w:rPr>
          <w:t xml:space="preserve"> Testi</w:t>
        </w:r>
      </w:hyperlink>
    </w:p>
    <w:p w14:paraId="03204EF9" w14:textId="0741E041" w:rsidR="00227265" w:rsidRPr="00AD62B5" w:rsidRDefault="00000000" w:rsidP="00AD62B5">
      <w:hyperlink r:id="rId20" w:history="1">
        <w:proofErr w:type="spellStart"/>
        <w:r w:rsidR="00227265" w:rsidRPr="00227265">
          <w:rPr>
            <w:color w:val="0000FF"/>
            <w:u w:val="single"/>
          </w:rPr>
          <w:t>IntelliJ</w:t>
        </w:r>
        <w:proofErr w:type="spellEnd"/>
        <w:r w:rsidR="00227265" w:rsidRPr="00227265">
          <w:rPr>
            <w:color w:val="0000FF"/>
            <w:u w:val="single"/>
          </w:rPr>
          <w:t xml:space="preserve"> IDEA nedir? - </w:t>
        </w:r>
        <w:proofErr w:type="spellStart"/>
        <w:r w:rsidR="00227265" w:rsidRPr="00227265">
          <w:rPr>
            <w:color w:val="0000FF"/>
            <w:u w:val="single"/>
          </w:rPr>
          <w:t>Haberbin</w:t>
        </w:r>
        <w:proofErr w:type="spellEnd"/>
      </w:hyperlink>
    </w:p>
    <w:p w14:paraId="624B6CA4" w14:textId="47F6BEA2" w:rsidR="00303B93" w:rsidRPr="00303B93" w:rsidRDefault="00303B93" w:rsidP="00303B93"/>
    <w:p w14:paraId="0FC371AD" w14:textId="77777777" w:rsidR="00303B93" w:rsidRPr="00303B93" w:rsidRDefault="00303B93" w:rsidP="00303B93"/>
    <w:p w14:paraId="3CA8055C" w14:textId="77777777" w:rsidR="00303B93" w:rsidRPr="00303B93" w:rsidRDefault="00303B93" w:rsidP="00303B93"/>
    <w:p w14:paraId="4C8B9898" w14:textId="77777777" w:rsidR="00303B93" w:rsidRDefault="00303B93" w:rsidP="00CB5A19"/>
    <w:sectPr w:rsidR="00303B93" w:rsidSect="00F27A93">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D1B50" w14:textId="77777777" w:rsidR="00EE12ED" w:rsidRDefault="00EE12ED" w:rsidP="00C6554A">
      <w:pPr>
        <w:spacing w:before="0" w:after="0" w:line="240" w:lineRule="auto"/>
      </w:pPr>
      <w:r>
        <w:separator/>
      </w:r>
    </w:p>
  </w:endnote>
  <w:endnote w:type="continuationSeparator" w:id="0">
    <w:p w14:paraId="0976202A" w14:textId="77777777" w:rsidR="00EE12ED" w:rsidRDefault="00EE12E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994E" w14:textId="77777777" w:rsidR="002163EE" w:rsidRDefault="00ED7C44">
    <w:pPr>
      <w:pStyle w:val="AltBilgi"/>
      <w:rPr>
        <w:noProof/>
      </w:rPr>
    </w:pPr>
    <w:r>
      <w:rPr>
        <w:noProof/>
        <w:lang w:bidi="tr-TR"/>
      </w:rPr>
      <w:t xml:space="preserve">Sayfa </w:t>
    </w:r>
    <w:r>
      <w:rPr>
        <w:noProof/>
        <w:lang w:bidi="tr-TR"/>
      </w:rPr>
      <w:fldChar w:fldCharType="begin"/>
    </w:r>
    <w:r>
      <w:rPr>
        <w:noProof/>
        <w:lang w:bidi="tr-TR"/>
      </w:rPr>
      <w:instrText xml:space="preserve"> PAGE  \* Arabic  \* MERGEFORMAT </w:instrText>
    </w:r>
    <w:r>
      <w:rPr>
        <w:noProof/>
        <w:lang w:bidi="tr-TR"/>
      </w:rPr>
      <w:fldChar w:fldCharType="separate"/>
    </w:r>
    <w:r w:rsidR="0089714F">
      <w:rPr>
        <w:noProof/>
        <w:lang w:bidi="tr-TR"/>
      </w:rPr>
      <w:t>1</w:t>
    </w:r>
    <w:r>
      <w:rPr>
        <w:noProof/>
        <w:lang w:bidi="tr-T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1F51" w14:textId="77777777" w:rsidR="00EE12ED" w:rsidRDefault="00EE12ED" w:rsidP="00C6554A">
      <w:pPr>
        <w:spacing w:before="0" w:after="0" w:line="240" w:lineRule="auto"/>
      </w:pPr>
      <w:r>
        <w:separator/>
      </w:r>
    </w:p>
  </w:footnote>
  <w:footnote w:type="continuationSeparator" w:id="0">
    <w:p w14:paraId="76B5EC46" w14:textId="77777777" w:rsidR="00EE12ED" w:rsidRDefault="00EE12E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Maddemi"/>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0823823">
    <w:abstractNumId w:val="9"/>
  </w:num>
  <w:num w:numId="2" w16cid:durableId="1735353604">
    <w:abstractNumId w:val="8"/>
  </w:num>
  <w:num w:numId="3" w16cid:durableId="1420056999">
    <w:abstractNumId w:val="8"/>
  </w:num>
  <w:num w:numId="4" w16cid:durableId="1058165467">
    <w:abstractNumId w:val="9"/>
  </w:num>
  <w:num w:numId="5" w16cid:durableId="203179618">
    <w:abstractNumId w:val="12"/>
  </w:num>
  <w:num w:numId="6" w16cid:durableId="1380125870">
    <w:abstractNumId w:val="10"/>
  </w:num>
  <w:num w:numId="7" w16cid:durableId="679771038">
    <w:abstractNumId w:val="11"/>
  </w:num>
  <w:num w:numId="8" w16cid:durableId="1534536475">
    <w:abstractNumId w:val="7"/>
  </w:num>
  <w:num w:numId="9" w16cid:durableId="735784839">
    <w:abstractNumId w:val="6"/>
  </w:num>
  <w:num w:numId="10" w16cid:durableId="1351952825">
    <w:abstractNumId w:val="5"/>
  </w:num>
  <w:num w:numId="11" w16cid:durableId="863052484">
    <w:abstractNumId w:val="4"/>
  </w:num>
  <w:num w:numId="12" w16cid:durableId="251742014">
    <w:abstractNumId w:val="3"/>
  </w:num>
  <w:num w:numId="13" w16cid:durableId="130169642">
    <w:abstractNumId w:val="2"/>
  </w:num>
  <w:num w:numId="14" w16cid:durableId="1663267579">
    <w:abstractNumId w:val="1"/>
  </w:num>
  <w:num w:numId="15" w16cid:durableId="67457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90"/>
    <w:rsid w:val="000A6F93"/>
    <w:rsid w:val="000E7843"/>
    <w:rsid w:val="000F743D"/>
    <w:rsid w:val="00106A78"/>
    <w:rsid w:val="00204B79"/>
    <w:rsid w:val="00227265"/>
    <w:rsid w:val="002554CD"/>
    <w:rsid w:val="00293B83"/>
    <w:rsid w:val="002B4294"/>
    <w:rsid w:val="002F4490"/>
    <w:rsid w:val="00303B93"/>
    <w:rsid w:val="00333D0D"/>
    <w:rsid w:val="004C049F"/>
    <w:rsid w:val="004C657B"/>
    <w:rsid w:val="005000E2"/>
    <w:rsid w:val="0056126F"/>
    <w:rsid w:val="006A3CE7"/>
    <w:rsid w:val="00706E4E"/>
    <w:rsid w:val="00732F95"/>
    <w:rsid w:val="0089714F"/>
    <w:rsid w:val="00A21F85"/>
    <w:rsid w:val="00AC5586"/>
    <w:rsid w:val="00AD62B5"/>
    <w:rsid w:val="00B42966"/>
    <w:rsid w:val="00B459A3"/>
    <w:rsid w:val="00B67474"/>
    <w:rsid w:val="00C6554A"/>
    <w:rsid w:val="00CB5A19"/>
    <w:rsid w:val="00CC7D7F"/>
    <w:rsid w:val="00D35F7A"/>
    <w:rsid w:val="00D55C98"/>
    <w:rsid w:val="00DC5DEB"/>
    <w:rsid w:val="00ED7C44"/>
    <w:rsid w:val="00EE12ED"/>
    <w:rsid w:val="00F24BDD"/>
    <w:rsid w:val="00F27A93"/>
    <w:rsid w:val="00FD6DC9"/>
    <w:rsid w:val="00FF11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11089"/>
  <w15:chartTrackingRefBased/>
  <w15:docId w15:val="{628B10B5-9F2E-4059-80E0-57A65198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tr-T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Balk1">
    <w:name w:val="heading 1"/>
    <w:basedOn w:val="Normal"/>
    <w:next w:val="Normal"/>
    <w:link w:val="Bal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alk2">
    <w:name w:val="heading 2"/>
    <w:basedOn w:val="Normal"/>
    <w:next w:val="Normal"/>
    <w:link w:val="Bal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alk3">
    <w:name w:val="heading 3"/>
    <w:basedOn w:val="Normal"/>
    <w:next w:val="Normal"/>
    <w:link w:val="Balk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alk6">
    <w:name w:val="heading 6"/>
    <w:basedOn w:val="Normal"/>
    <w:next w:val="Normal"/>
    <w:link w:val="Bal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alk7">
    <w:name w:val="heading 7"/>
    <w:basedOn w:val="Normal"/>
    <w:next w:val="Normal"/>
    <w:link w:val="Bal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alk8">
    <w:name w:val="heading 8"/>
    <w:basedOn w:val="Normal"/>
    <w:next w:val="Normal"/>
    <w:link w:val="Bal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3D0D"/>
    <w:rPr>
      <w:rFonts w:asciiTheme="majorHAnsi" w:eastAsiaTheme="majorEastAsia" w:hAnsiTheme="majorHAnsi" w:cstheme="majorBidi"/>
      <w:color w:val="007789" w:themeColor="accent1" w:themeShade="BF"/>
      <w:sz w:val="32"/>
    </w:rPr>
  </w:style>
  <w:style w:type="character" w:customStyle="1" w:styleId="Balk2Char">
    <w:name w:val="Başlık 2 Char"/>
    <w:basedOn w:val="VarsaylanParagrafYazTipi"/>
    <w:link w:val="Balk2"/>
    <w:uiPriority w:val="9"/>
    <w:rsid w:val="00333D0D"/>
    <w:rPr>
      <w:rFonts w:asciiTheme="majorHAnsi" w:eastAsiaTheme="majorEastAsia" w:hAnsiTheme="majorHAnsi" w:cstheme="majorBidi"/>
      <w:caps/>
      <w:color w:val="007789" w:themeColor="accent1" w:themeShade="BF"/>
      <w:sz w:val="24"/>
    </w:rPr>
  </w:style>
  <w:style w:type="paragraph" w:customStyle="1" w:styleId="letiimBilgileri">
    <w:name w:val="İletişim Bilgileri"/>
    <w:basedOn w:val="Normal"/>
    <w:uiPriority w:val="4"/>
    <w:qFormat/>
    <w:rsid w:val="00C6554A"/>
    <w:pPr>
      <w:spacing w:before="0" w:after="0"/>
      <w:jc w:val="center"/>
    </w:pPr>
  </w:style>
  <w:style w:type="paragraph" w:styleId="ListeMaddemi">
    <w:name w:val="List Bullet"/>
    <w:basedOn w:val="Normal"/>
    <w:uiPriority w:val="10"/>
    <w:unhideWhenUsed/>
    <w:qFormat/>
    <w:rsid w:val="00C6554A"/>
    <w:pPr>
      <w:numPr>
        <w:numId w:val="4"/>
      </w:numPr>
    </w:pPr>
  </w:style>
  <w:style w:type="paragraph" w:styleId="KonuBal">
    <w:name w:val="Title"/>
    <w:basedOn w:val="Normal"/>
    <w:link w:val="KonuB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onuBalChar">
    <w:name w:val="Konu Başlığı Char"/>
    <w:basedOn w:val="VarsaylanParagrafYazTipi"/>
    <w:link w:val="KonuBal"/>
    <w:uiPriority w:val="2"/>
    <w:rsid w:val="00333D0D"/>
    <w:rPr>
      <w:rFonts w:asciiTheme="majorHAnsi" w:eastAsiaTheme="majorEastAsia" w:hAnsiTheme="majorHAnsi" w:cstheme="majorBidi"/>
      <w:color w:val="007789" w:themeColor="accent1" w:themeShade="BF"/>
      <w:kern w:val="28"/>
      <w:sz w:val="60"/>
    </w:rPr>
  </w:style>
  <w:style w:type="paragraph" w:styleId="Altyaz">
    <w:name w:val="Subtitle"/>
    <w:basedOn w:val="Normal"/>
    <w:link w:val="Altyaz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ltyazChar">
    <w:name w:val="Altyazı Char"/>
    <w:basedOn w:val="VarsaylanParagrafYazTipi"/>
    <w:link w:val="Altyaz"/>
    <w:uiPriority w:val="3"/>
    <w:rsid w:val="00333D0D"/>
    <w:rPr>
      <w:rFonts w:asciiTheme="majorHAnsi" w:eastAsiaTheme="majorEastAsia" w:hAnsiTheme="majorHAnsi" w:cstheme="majorBidi"/>
      <w:caps/>
      <w:sz w:val="26"/>
    </w:rPr>
  </w:style>
  <w:style w:type="paragraph" w:styleId="AltBilgi">
    <w:name w:val="footer"/>
    <w:basedOn w:val="Normal"/>
    <w:link w:val="AltBilgiChar"/>
    <w:uiPriority w:val="99"/>
    <w:unhideWhenUsed/>
    <w:rsid w:val="00C6554A"/>
    <w:pPr>
      <w:spacing w:before="0" w:after="0" w:line="240" w:lineRule="auto"/>
      <w:jc w:val="right"/>
    </w:pPr>
    <w:rPr>
      <w:caps/>
    </w:rPr>
  </w:style>
  <w:style w:type="character" w:customStyle="1" w:styleId="AltBilgiChar">
    <w:name w:val="Alt Bilgi Char"/>
    <w:basedOn w:val="VarsaylanParagrafYazTipi"/>
    <w:link w:val="AltBilgi"/>
    <w:uiPriority w:val="99"/>
    <w:rsid w:val="00C6554A"/>
    <w:rPr>
      <w:caps/>
    </w:rPr>
  </w:style>
  <w:style w:type="paragraph" w:customStyle="1" w:styleId="Fotoraf">
    <w:name w:val="Fotoğraf"/>
    <w:basedOn w:val="Normal"/>
    <w:uiPriority w:val="1"/>
    <w:qFormat/>
    <w:rsid w:val="00C6554A"/>
    <w:pPr>
      <w:spacing w:before="0" w:after="0" w:line="240" w:lineRule="auto"/>
      <w:jc w:val="center"/>
    </w:pPr>
  </w:style>
  <w:style w:type="paragraph" w:styleId="stBilgi">
    <w:name w:val="header"/>
    <w:basedOn w:val="Normal"/>
    <w:link w:val="stBilgiChar"/>
    <w:uiPriority w:val="99"/>
    <w:unhideWhenUsed/>
    <w:rsid w:val="00C6554A"/>
    <w:pPr>
      <w:spacing w:before="0" w:after="0" w:line="240" w:lineRule="auto"/>
    </w:pPr>
  </w:style>
  <w:style w:type="character" w:customStyle="1" w:styleId="stBilgiChar">
    <w:name w:val="Üst Bilgi Char"/>
    <w:basedOn w:val="VarsaylanParagrafYazTipi"/>
    <w:link w:val="stBilgi"/>
    <w:uiPriority w:val="99"/>
    <w:rsid w:val="00C6554A"/>
    <w:rPr>
      <w:color w:val="595959" w:themeColor="text1" w:themeTint="A6"/>
      <w:sz w:val="20"/>
      <w:szCs w:val="20"/>
      <w:lang w:eastAsia="ja-JP"/>
    </w:rPr>
  </w:style>
  <w:style w:type="paragraph" w:styleId="ListeNumaras">
    <w:name w:val="List Number"/>
    <w:basedOn w:val="Normal"/>
    <w:uiPriority w:val="11"/>
    <w:unhideWhenUsed/>
    <w:qFormat/>
    <w:rsid w:val="00C6554A"/>
    <w:pPr>
      <w:numPr>
        <w:numId w:val="3"/>
      </w:numPr>
      <w:contextualSpacing/>
    </w:pPr>
  </w:style>
  <w:style w:type="character" w:customStyle="1" w:styleId="Balk3Char">
    <w:name w:val="Başlık 3 Char"/>
    <w:basedOn w:val="VarsaylanParagrafYazTipi"/>
    <w:link w:val="Balk3"/>
    <w:uiPriority w:val="9"/>
    <w:rsid w:val="00C6554A"/>
    <w:rPr>
      <w:rFonts w:asciiTheme="majorHAnsi" w:eastAsiaTheme="majorEastAsia" w:hAnsiTheme="majorHAnsi" w:cstheme="majorBidi"/>
      <w:color w:val="004F5B" w:themeColor="accent1" w:themeShade="7F"/>
      <w:sz w:val="24"/>
      <w:szCs w:val="24"/>
    </w:rPr>
  </w:style>
  <w:style w:type="character" w:customStyle="1" w:styleId="Balk8Char">
    <w:name w:val="Başlık 8 Char"/>
    <w:basedOn w:val="VarsaylanParagrafYazTipi"/>
    <w:link w:val="Balk8"/>
    <w:uiPriority w:val="9"/>
    <w:semiHidden/>
    <w:rsid w:val="00C6554A"/>
    <w:rPr>
      <w:rFonts w:asciiTheme="majorHAnsi" w:eastAsiaTheme="majorEastAsia" w:hAnsiTheme="majorHAnsi" w:cstheme="majorBidi"/>
      <w:color w:val="272727" w:themeColor="text1" w:themeTint="D8"/>
      <w:szCs w:val="21"/>
    </w:rPr>
  </w:style>
  <w:style w:type="character" w:customStyle="1" w:styleId="Balk9Char">
    <w:name w:val="Başlık 9 Char"/>
    <w:basedOn w:val="VarsaylanParagrafYazTipi"/>
    <w:link w:val="Balk9"/>
    <w:uiPriority w:val="9"/>
    <w:semiHidden/>
    <w:rsid w:val="00C6554A"/>
    <w:rPr>
      <w:rFonts w:asciiTheme="majorHAnsi" w:eastAsiaTheme="majorEastAsia" w:hAnsiTheme="majorHAnsi" w:cstheme="majorBidi"/>
      <w:i/>
      <w:iCs/>
      <w:color w:val="272727" w:themeColor="text1" w:themeTint="D8"/>
      <w:szCs w:val="21"/>
    </w:rPr>
  </w:style>
  <w:style w:type="character" w:styleId="GlVurgulama">
    <w:name w:val="Intense Emphasis"/>
    <w:basedOn w:val="VarsaylanParagrafYazTipi"/>
    <w:uiPriority w:val="21"/>
    <w:semiHidden/>
    <w:unhideWhenUsed/>
    <w:qFormat/>
    <w:rsid w:val="00C6554A"/>
    <w:rPr>
      <w:i/>
      <w:iCs/>
      <w:color w:val="007789" w:themeColor="accent1" w:themeShade="BF"/>
    </w:rPr>
  </w:style>
  <w:style w:type="paragraph" w:styleId="GlAlnt">
    <w:name w:val="Intense Quote"/>
    <w:basedOn w:val="Normal"/>
    <w:next w:val="Normal"/>
    <w:link w:val="GlAln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GlAlntChar">
    <w:name w:val="Güçlü Alıntı Char"/>
    <w:basedOn w:val="VarsaylanParagrafYazTipi"/>
    <w:link w:val="GlAlnt"/>
    <w:uiPriority w:val="30"/>
    <w:semiHidden/>
    <w:rsid w:val="00C6554A"/>
    <w:rPr>
      <w:i/>
      <w:iCs/>
      <w:color w:val="007789" w:themeColor="accent1" w:themeShade="BF"/>
    </w:rPr>
  </w:style>
  <w:style w:type="character" w:styleId="GlBavuru">
    <w:name w:val="Intense Reference"/>
    <w:basedOn w:val="VarsaylanParagrafYazTipi"/>
    <w:uiPriority w:val="32"/>
    <w:semiHidden/>
    <w:unhideWhenUsed/>
    <w:qFormat/>
    <w:rsid w:val="00C6554A"/>
    <w:rPr>
      <w:b/>
      <w:bCs/>
      <w:caps w:val="0"/>
      <w:smallCaps/>
      <w:color w:val="007789" w:themeColor="accent1" w:themeShade="BF"/>
      <w:spacing w:val="5"/>
    </w:rPr>
  </w:style>
  <w:style w:type="paragraph" w:styleId="ResimYazs">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onMetni">
    <w:name w:val="Balloon Text"/>
    <w:basedOn w:val="Normal"/>
    <w:link w:val="BalonMetniChar"/>
    <w:uiPriority w:val="99"/>
    <w:semiHidden/>
    <w:unhideWhenUsed/>
    <w:rsid w:val="00C6554A"/>
    <w:pPr>
      <w:spacing w:before="0"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C6554A"/>
    <w:rPr>
      <w:rFonts w:ascii="Segoe UI" w:hAnsi="Segoe UI" w:cs="Segoe UI"/>
      <w:szCs w:val="18"/>
    </w:rPr>
  </w:style>
  <w:style w:type="paragraph" w:styleId="bekMetni">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GvdeMetni3">
    <w:name w:val="Body Text 3"/>
    <w:basedOn w:val="Normal"/>
    <w:link w:val="GvdeMetni3Char"/>
    <w:uiPriority w:val="99"/>
    <w:semiHidden/>
    <w:unhideWhenUsed/>
    <w:rsid w:val="00C6554A"/>
    <w:pPr>
      <w:spacing w:after="120"/>
    </w:pPr>
    <w:rPr>
      <w:szCs w:val="16"/>
    </w:rPr>
  </w:style>
  <w:style w:type="character" w:customStyle="1" w:styleId="GvdeMetni3Char">
    <w:name w:val="Gövde Metni 3 Char"/>
    <w:basedOn w:val="VarsaylanParagrafYazTipi"/>
    <w:link w:val="GvdeMetni3"/>
    <w:uiPriority w:val="99"/>
    <w:semiHidden/>
    <w:rsid w:val="00C6554A"/>
    <w:rPr>
      <w:szCs w:val="16"/>
    </w:rPr>
  </w:style>
  <w:style w:type="paragraph" w:styleId="GvdeMetniGirintisi3">
    <w:name w:val="Body Text Indent 3"/>
    <w:basedOn w:val="Normal"/>
    <w:link w:val="GvdeMetniGirintisi3Char"/>
    <w:uiPriority w:val="99"/>
    <w:semiHidden/>
    <w:unhideWhenUsed/>
    <w:rsid w:val="00C6554A"/>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C6554A"/>
    <w:rPr>
      <w:szCs w:val="16"/>
    </w:rPr>
  </w:style>
  <w:style w:type="character" w:styleId="AklamaBavurusu">
    <w:name w:val="annotation reference"/>
    <w:basedOn w:val="VarsaylanParagrafYazTipi"/>
    <w:uiPriority w:val="99"/>
    <w:semiHidden/>
    <w:unhideWhenUsed/>
    <w:rsid w:val="00C6554A"/>
    <w:rPr>
      <w:sz w:val="22"/>
      <w:szCs w:val="16"/>
    </w:rPr>
  </w:style>
  <w:style w:type="paragraph" w:styleId="AklamaMetni">
    <w:name w:val="annotation text"/>
    <w:basedOn w:val="Normal"/>
    <w:link w:val="AklamaMetniChar"/>
    <w:uiPriority w:val="99"/>
    <w:semiHidden/>
    <w:unhideWhenUsed/>
    <w:rsid w:val="00C6554A"/>
    <w:pPr>
      <w:spacing w:line="240" w:lineRule="auto"/>
    </w:pPr>
    <w:rPr>
      <w:szCs w:val="20"/>
    </w:rPr>
  </w:style>
  <w:style w:type="character" w:customStyle="1" w:styleId="AklamaMetniChar">
    <w:name w:val="Açıklama Metni Char"/>
    <w:basedOn w:val="VarsaylanParagrafYazTipi"/>
    <w:link w:val="AklamaMetni"/>
    <w:uiPriority w:val="99"/>
    <w:semiHidden/>
    <w:rsid w:val="00C6554A"/>
    <w:rPr>
      <w:szCs w:val="20"/>
    </w:rPr>
  </w:style>
  <w:style w:type="paragraph" w:styleId="AklamaKonusu">
    <w:name w:val="annotation subject"/>
    <w:basedOn w:val="AklamaMetni"/>
    <w:next w:val="AklamaMetni"/>
    <w:link w:val="AklamaKonusuChar"/>
    <w:uiPriority w:val="99"/>
    <w:semiHidden/>
    <w:unhideWhenUsed/>
    <w:rsid w:val="00C6554A"/>
    <w:rPr>
      <w:b/>
      <w:bCs/>
    </w:rPr>
  </w:style>
  <w:style w:type="character" w:customStyle="1" w:styleId="AklamaKonusuChar">
    <w:name w:val="Açıklama Konusu Char"/>
    <w:basedOn w:val="AklamaMetniChar"/>
    <w:link w:val="AklamaKonusu"/>
    <w:uiPriority w:val="99"/>
    <w:semiHidden/>
    <w:rsid w:val="00C6554A"/>
    <w:rPr>
      <w:b/>
      <w:bCs/>
      <w:szCs w:val="20"/>
    </w:rPr>
  </w:style>
  <w:style w:type="paragraph" w:styleId="BelgeBalantlar">
    <w:name w:val="Document Map"/>
    <w:basedOn w:val="Normal"/>
    <w:link w:val="BelgeBalantlarChar"/>
    <w:uiPriority w:val="99"/>
    <w:semiHidden/>
    <w:unhideWhenUsed/>
    <w:rsid w:val="00C6554A"/>
    <w:pPr>
      <w:spacing w:before="0"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C6554A"/>
    <w:rPr>
      <w:rFonts w:ascii="Segoe UI" w:hAnsi="Segoe UI" w:cs="Segoe UI"/>
      <w:szCs w:val="16"/>
    </w:rPr>
  </w:style>
  <w:style w:type="paragraph" w:styleId="SonNotMetni">
    <w:name w:val="endnote text"/>
    <w:basedOn w:val="Normal"/>
    <w:link w:val="SonNotMetniChar"/>
    <w:uiPriority w:val="99"/>
    <w:semiHidden/>
    <w:unhideWhenUsed/>
    <w:rsid w:val="00C6554A"/>
    <w:pPr>
      <w:spacing w:before="0" w:after="0" w:line="240" w:lineRule="auto"/>
    </w:pPr>
    <w:rPr>
      <w:szCs w:val="20"/>
    </w:rPr>
  </w:style>
  <w:style w:type="character" w:customStyle="1" w:styleId="SonNotMetniChar">
    <w:name w:val="Son Not Metni Char"/>
    <w:basedOn w:val="VarsaylanParagrafYazTipi"/>
    <w:link w:val="SonNotMetni"/>
    <w:uiPriority w:val="99"/>
    <w:semiHidden/>
    <w:rsid w:val="00C6554A"/>
    <w:rPr>
      <w:szCs w:val="20"/>
    </w:rPr>
  </w:style>
  <w:style w:type="paragraph" w:styleId="ZarfD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zlenenKpr">
    <w:name w:val="FollowedHyperlink"/>
    <w:basedOn w:val="VarsaylanParagrafYazTipi"/>
    <w:uiPriority w:val="99"/>
    <w:semiHidden/>
    <w:unhideWhenUsed/>
    <w:rsid w:val="00C6554A"/>
    <w:rPr>
      <w:color w:val="007789" w:themeColor="accent1" w:themeShade="BF"/>
      <w:u w:val="single"/>
    </w:rPr>
  </w:style>
  <w:style w:type="paragraph" w:styleId="DipnotMetni">
    <w:name w:val="footnote text"/>
    <w:basedOn w:val="Normal"/>
    <w:link w:val="DipnotMetniChar"/>
    <w:uiPriority w:val="99"/>
    <w:semiHidden/>
    <w:unhideWhenUsed/>
    <w:rsid w:val="00C6554A"/>
    <w:pPr>
      <w:spacing w:before="0" w:after="0" w:line="240" w:lineRule="auto"/>
    </w:pPr>
    <w:rPr>
      <w:szCs w:val="20"/>
    </w:rPr>
  </w:style>
  <w:style w:type="character" w:customStyle="1" w:styleId="DipnotMetniChar">
    <w:name w:val="Dipnot Metni Char"/>
    <w:basedOn w:val="VarsaylanParagrafYazTipi"/>
    <w:link w:val="DipnotMetni"/>
    <w:uiPriority w:val="99"/>
    <w:semiHidden/>
    <w:rsid w:val="00C6554A"/>
    <w:rPr>
      <w:szCs w:val="20"/>
    </w:rPr>
  </w:style>
  <w:style w:type="character" w:styleId="HTMLKodu">
    <w:name w:val="HTML Code"/>
    <w:basedOn w:val="VarsaylanParagrafYazTipi"/>
    <w:uiPriority w:val="99"/>
    <w:semiHidden/>
    <w:unhideWhenUsed/>
    <w:rsid w:val="00C6554A"/>
    <w:rPr>
      <w:rFonts w:ascii="Consolas" w:hAnsi="Consolas"/>
      <w:sz w:val="22"/>
      <w:szCs w:val="20"/>
    </w:rPr>
  </w:style>
  <w:style w:type="character" w:styleId="HTMLKlavye">
    <w:name w:val="HTML Keyboard"/>
    <w:basedOn w:val="VarsaylanParagrafYazTipi"/>
    <w:uiPriority w:val="99"/>
    <w:semiHidden/>
    <w:unhideWhenUsed/>
    <w:rsid w:val="00C6554A"/>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C6554A"/>
    <w:pPr>
      <w:spacing w:before="0"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C6554A"/>
    <w:rPr>
      <w:rFonts w:ascii="Consolas" w:hAnsi="Consolas"/>
      <w:szCs w:val="20"/>
    </w:rPr>
  </w:style>
  <w:style w:type="character" w:styleId="HTMLDaktilo">
    <w:name w:val="HTML Typewriter"/>
    <w:basedOn w:val="VarsaylanParagrafYazTipi"/>
    <w:uiPriority w:val="99"/>
    <w:semiHidden/>
    <w:unhideWhenUsed/>
    <w:rsid w:val="00C6554A"/>
    <w:rPr>
      <w:rFonts w:ascii="Consolas" w:hAnsi="Consolas"/>
      <w:sz w:val="22"/>
      <w:szCs w:val="20"/>
    </w:rPr>
  </w:style>
  <w:style w:type="character" w:styleId="Kpr">
    <w:name w:val="Hyperlink"/>
    <w:basedOn w:val="VarsaylanParagrafYazTipi"/>
    <w:uiPriority w:val="99"/>
    <w:unhideWhenUsed/>
    <w:rsid w:val="00C6554A"/>
    <w:rPr>
      <w:color w:val="835D00" w:themeColor="accent3" w:themeShade="80"/>
      <w:u w:val="single"/>
    </w:rPr>
  </w:style>
  <w:style w:type="paragraph" w:styleId="MakroMetni">
    <w:name w:val="macro"/>
    <w:link w:val="MakroMetni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C6554A"/>
    <w:rPr>
      <w:rFonts w:ascii="Consolas" w:hAnsi="Consolas"/>
      <w:szCs w:val="20"/>
    </w:rPr>
  </w:style>
  <w:style w:type="character" w:styleId="YerTutucuMetni">
    <w:name w:val="Placeholder Text"/>
    <w:basedOn w:val="VarsaylanParagrafYazTipi"/>
    <w:uiPriority w:val="99"/>
    <w:semiHidden/>
    <w:rsid w:val="00C6554A"/>
    <w:rPr>
      <w:color w:val="595959" w:themeColor="text1" w:themeTint="A6"/>
    </w:rPr>
  </w:style>
  <w:style w:type="paragraph" w:styleId="DzMetin">
    <w:name w:val="Plain Text"/>
    <w:basedOn w:val="Normal"/>
    <w:link w:val="DzMetinChar"/>
    <w:uiPriority w:val="99"/>
    <w:semiHidden/>
    <w:unhideWhenUsed/>
    <w:rsid w:val="00C6554A"/>
    <w:pPr>
      <w:spacing w:before="0"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C6554A"/>
    <w:rPr>
      <w:rFonts w:ascii="Consolas" w:hAnsi="Consolas"/>
      <w:szCs w:val="21"/>
    </w:rPr>
  </w:style>
  <w:style w:type="character" w:customStyle="1" w:styleId="Balk7Char">
    <w:name w:val="Başlık 7 Char"/>
    <w:basedOn w:val="VarsaylanParagrafYazTipi"/>
    <w:link w:val="Balk7"/>
    <w:uiPriority w:val="9"/>
    <w:semiHidden/>
    <w:rsid w:val="002554CD"/>
    <w:rPr>
      <w:rFonts w:asciiTheme="majorHAnsi" w:eastAsiaTheme="majorEastAsia" w:hAnsiTheme="majorHAnsi" w:cstheme="majorBidi"/>
      <w:i/>
      <w:iCs/>
      <w:color w:val="004F5B" w:themeColor="accent1" w:themeShade="7F"/>
    </w:rPr>
  </w:style>
  <w:style w:type="character" w:customStyle="1" w:styleId="Balk6Char">
    <w:name w:val="Başlık 6 Char"/>
    <w:basedOn w:val="VarsaylanParagrafYazTipi"/>
    <w:link w:val="Balk6"/>
    <w:uiPriority w:val="9"/>
    <w:semiHidden/>
    <w:rsid w:val="002554CD"/>
    <w:rPr>
      <w:rFonts w:asciiTheme="majorHAnsi" w:eastAsiaTheme="majorEastAsia" w:hAnsiTheme="majorHAnsi" w:cstheme="majorBidi"/>
      <w:color w:val="004F5B" w:themeColor="accent1" w:themeShade="7F"/>
    </w:rPr>
  </w:style>
  <w:style w:type="table" w:styleId="KlavuzTablo5Koyu-Vurgu4">
    <w:name w:val="Grid Table 5 Dark Accent 4"/>
    <w:basedOn w:val="NormalTablo"/>
    <w:uiPriority w:val="50"/>
    <w:rsid w:val="00706E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KlavuzuTablo4-Vurgu6">
    <w:name w:val="Grid Table 4 Accent 6"/>
    <w:basedOn w:val="NormalTablo"/>
    <w:uiPriority w:val="49"/>
    <w:rsid w:val="00CC7D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KlavuzuTablo4-Vurgu4">
    <w:name w:val="Grid Table 4 Accent 4"/>
    <w:basedOn w:val="NormalTablo"/>
    <w:uiPriority w:val="49"/>
    <w:rsid w:val="00CC7D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character" w:styleId="zmlenmeyenBahsetme">
    <w:name w:val="Unresolved Mention"/>
    <w:basedOn w:val="VarsaylanParagrafYazTipi"/>
    <w:uiPriority w:val="99"/>
    <w:semiHidden/>
    <w:unhideWhenUsed/>
    <w:rsid w:val="00B45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zlesene.com/muzik/turkce-pop" TargetMode="External"/><Relationship Id="rId18" Type="http://schemas.openxmlformats.org/officeDocument/2006/relationships/hyperlink" Target="https://www.microsoft.com/tr-tr/microsoft-365/business-insights-ideas/resources/guide-to-uml-diagramming-and-database-model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eriakademi.com/" TargetMode="External"/><Relationship Id="rId17" Type="http://schemas.openxmlformats.org/officeDocument/2006/relationships/hyperlink" Target="https://www.izlesene.com/muzik/klasik-muzik" TargetMode="External"/><Relationship Id="rId2" Type="http://schemas.openxmlformats.org/officeDocument/2006/relationships/numbering" Target="numbering.xml"/><Relationship Id="rId16" Type="http://schemas.openxmlformats.org/officeDocument/2006/relationships/hyperlink" Target="https://www.izlesene.com/liste/elektro-gitar" TargetMode="External"/><Relationship Id="rId20" Type="http://schemas.openxmlformats.org/officeDocument/2006/relationships/hyperlink" Target="http://haberbin.com/intellij-idea-ned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izlesene.com/muzik/turkce-ra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nedio.com/haber/muzikseverler-icin-hazirlanmis-19-sahane-onedio-testi-704678?ysclid=lc1orwgitj21351966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zlesene.com/muzik/turkce-pop"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ayd\AppData\Roaming\Microsoft\Templates\Foto&#287;rafl&#305;%20&#246;&#287;renci%20raporu.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B90A1-A0B6-4821-AFE4-BA95C630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Fotoğraflı öğrenci raporu.dotx</Template>
  <TotalTime>246</TotalTime>
  <Pages>9</Pages>
  <Words>1132</Words>
  <Characters>6457</Characters>
  <Application>Microsoft Office Word</Application>
  <DocSecurity>0</DocSecurity>
  <Lines>53</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karkuş</dc:creator>
  <cp:keywords/>
  <dc:description/>
  <cp:lastModifiedBy>ilayda karkuş</cp:lastModifiedBy>
  <cp:revision>5</cp:revision>
  <dcterms:created xsi:type="dcterms:W3CDTF">2022-12-24T10:30:00Z</dcterms:created>
  <dcterms:modified xsi:type="dcterms:W3CDTF">2022-12-25T20:39:00Z</dcterms:modified>
</cp:coreProperties>
</file>